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bookmarkStart w:id="0" w:name="_GoBack"/>
      <w:bookmarkEnd w:id="0"/>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14:paraId="4F6D6299" w14:textId="511347EA" w:rsidR="00B0532B" w:rsidRDefault="00FC64F4" w:rsidP="00E4627C">
      <w:pPr>
        <w:pStyle w:val="email"/>
        <w:spacing w:after="220"/>
        <w:ind w:left="1080" w:right="792" w:firstLine="0"/>
        <w:rPr>
          <w:sz w:val="20"/>
          <w:lang w:val="de-DE"/>
        </w:rPr>
      </w:pPr>
      <w:r>
        <w:rPr>
          <w:sz w:val="20"/>
          <w:lang w:val="de-DE"/>
        </w:rPr>
        <w:t>Matteo Ortisi</w:t>
      </w:r>
    </w:p>
    <w:p w14:paraId="0E69A3E0" w14:textId="262C2FF4" w:rsidR="0029543D" w:rsidRPr="009A3755" w:rsidRDefault="0029543D" w:rsidP="0029543D">
      <w:pPr>
        <w:pStyle w:val="authorinfo"/>
        <w:rPr>
          <w:lang w:val="de-DE"/>
        </w:rPr>
      </w:pPr>
      <w:r w:rsidRPr="0029543D">
        <w:rPr>
          <w:lang w:val="de-DE"/>
        </w:rPr>
        <w:t xml:space="preserve">Master of Science in Data Science, </w:t>
      </w:r>
      <w:proofErr w:type="gramStart"/>
      <w:r w:rsidRPr="0029543D">
        <w:rPr>
          <w:lang w:val="de-DE"/>
        </w:rPr>
        <w:t>Southern</w:t>
      </w:r>
      <w:proofErr w:type="gramEnd"/>
      <w:r w:rsidRPr="0029543D">
        <w:rPr>
          <w:lang w:val="de-DE"/>
        </w:rPr>
        <w:t xml:space="preserve"> Methodist University 6425 Boaz Lane, Dallas, TX 75205</w:t>
      </w:r>
    </w:p>
    <w:p w14:paraId="326C617F" w14:textId="77777777"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proofErr w:type="spellStart"/>
      <w:r w:rsidR="001C135D">
        <w:t>Vitalik</w:t>
      </w:r>
      <w:proofErr w:type="spellEnd"/>
      <w:r w:rsidR="001C135D">
        <w:t xml:space="preserve"> </w:t>
      </w:r>
      <w:proofErr w:type="spellStart"/>
      <w:r w:rsidR="001C135D">
        <w:t>Buterin</w:t>
      </w:r>
      <w:proofErr w:type="spellEnd"/>
      <w:r w:rsidR="001C135D">
        <w:t xml:space="preserve">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w:t>
      </w:r>
      <w:r w:rsidR="001C135D">
        <w:lastRenderedPageBreak/>
        <w:t xml:space="preserve">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08401D">
        <w:rPr>
          <w:i/>
        </w:rPr>
        <w:t>Cryptovisor</w:t>
      </w:r>
      <w:proofErr w:type="spellEnd"/>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w:t>
      </w:r>
      <w:r w:rsidR="00AC04CA">
        <w:lastRenderedPageBreak/>
        <w:t>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1" w:name="_Hlk496549710"/>
    </w:p>
    <w:bookmarkEnd w:id="1"/>
    <w:p w14:paraId="63C93383" w14:textId="0416515D" w:rsidR="007C07C1" w:rsidRDefault="00AF3319" w:rsidP="00AC04CA">
      <w:pPr>
        <w:pStyle w:val="Heading1"/>
      </w:pPr>
      <w:r>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xml:space="preserve">,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 xml:space="preserve">blockchain. </w:t>
      </w:r>
      <w:r>
        <w:lastRenderedPageBreak/>
        <w:t>Incentivizing</w:t>
      </w:r>
      <w:r w:rsidR="00777049">
        <w:t>,</w:t>
      </w:r>
      <w:r>
        <w:t xml:space="preserve"> miners to be honest</w:t>
      </w:r>
      <w:r w:rsidR="00777049">
        <w:t>,</w:t>
      </w:r>
      <w:r>
        <w:t xml:space="preserve"> keeps the network secured and introduces coins to the marketplace. </w:t>
      </w:r>
      <w:r w:rsidR="00CC4EBE">
        <w:t>With Bitcoin, a maximum of 21 million coins will be minted. The network also rewards miners with fees which offset lack of coin rewards. Rewarded 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xml:space="preserve">. A market order authorizes the exchange to </w:t>
      </w:r>
      <w:r w:rsidR="00854770">
        <w:lastRenderedPageBreak/>
        <w:t>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proofErr w:type="spellStart"/>
      <w:r w:rsidR="004D5F14" w:rsidRPr="00D82CEE">
        <w:rPr>
          <w:i/>
        </w:rPr>
        <w:t>Jaxx</w:t>
      </w:r>
      <w:proofErr w:type="spellEnd"/>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w:t>
      </w:r>
      <w:proofErr w:type="gramStart"/>
      <w:r w:rsidR="00B0181F">
        <w:t>these wallet</w:t>
      </w:r>
      <w:proofErr w:type="gramEnd"/>
      <w:r w:rsidR="00B0181F">
        <w:t xml:space="preserve">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w:t>
      </w:r>
      <w:r>
        <w:lastRenderedPageBreak/>
        <w:t>Although individuals do use Bitcoin as a currency, on a larger scale it is being used as a hedge asset.</w:t>
      </w:r>
    </w:p>
    <w:p w14:paraId="5F325705" w14:textId="7C982960" w:rsidR="003D360E" w:rsidRDefault="00832EE9" w:rsidP="00E57365">
      <w:pPr>
        <w:spacing w:after="160"/>
        <w:ind w:firstLine="274"/>
      </w:pPr>
      <w:r>
        <w:t>Bitcoin has not yet proven that it can store value, but it is used for exchange of goods or services and is also used as a measure to compare goods. Bitcoin has met two of the 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 xml:space="preserve">data requirements of the research. At his point in the maturity process </w:t>
      </w:r>
      <w:r>
        <w:lastRenderedPageBreak/>
        <w:t>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585D04A3"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proofErr w:type="spellStart"/>
      <w:r w:rsidRPr="00607071">
        <w:rPr>
          <w:i/>
        </w:rPr>
        <w:t>Crypto</w:t>
      </w:r>
      <w:r w:rsidR="00C86BEA" w:rsidRPr="00607071">
        <w:rPr>
          <w:i/>
        </w:rPr>
        <w:t>C</w:t>
      </w:r>
      <w:r w:rsidRPr="00607071">
        <w:rPr>
          <w:i/>
        </w:rPr>
        <w:t>ompare’s</w:t>
      </w:r>
      <w:proofErr w:type="spellEnd"/>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r w:rsidR="009B4837">
        <w:t xml:space="preserve"> The implementation of the </w:t>
      </w:r>
      <w:proofErr w:type="spellStart"/>
      <w:r w:rsidR="009B4837" w:rsidRPr="00395FA1">
        <w:rPr>
          <w:i/>
        </w:rPr>
        <w:t>sentimentor</w:t>
      </w:r>
      <w:proofErr w:type="spellEnd"/>
      <w:r w:rsidR="009B4837">
        <w:t xml:space="preserve"> is left as a future work item.</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067EE4FB" w14:textId="110B59B8" w:rsidR="007D0823" w:rsidRDefault="00607071" w:rsidP="00395FA1">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w:t>
      </w:r>
      <w:proofErr w:type="spellStart"/>
      <w:r>
        <w:rPr>
          <w:sz w:val="18"/>
        </w:rPr>
        <w:t>Sentimentor</w:t>
      </w:r>
      <w:proofErr w:type="spellEnd"/>
      <w:r>
        <w:rPr>
          <w:sz w:val="18"/>
        </w:rPr>
        <w:t xml:space="preserve"> diagram: </w:t>
      </w:r>
      <w:proofErr w:type="spellStart"/>
      <w:r>
        <w:rPr>
          <w:sz w:val="18"/>
        </w:rPr>
        <w:t>CryptoCompare’s</w:t>
      </w:r>
      <w:proofErr w:type="spellEnd"/>
      <w:r>
        <w:rPr>
          <w:sz w:val="18"/>
        </w:rPr>
        <w:t xml:space="preserve"> Social Analysis</w:t>
      </w:r>
    </w:p>
    <w:p w14:paraId="447B83F1" w14:textId="0648ADA9" w:rsidR="00DC2919" w:rsidRDefault="00AC04CA" w:rsidP="009E01A9">
      <w:pPr>
        <w:pStyle w:val="Heading1"/>
      </w:pPr>
      <w:r>
        <w:t>5</w:t>
      </w:r>
      <w:r w:rsidR="009727AF">
        <w:t xml:space="preserve">   </w:t>
      </w:r>
      <w:proofErr w:type="spellStart"/>
      <w:r w:rsidR="00A31866">
        <w:t>Cryptovisor</w:t>
      </w:r>
      <w:proofErr w:type="spellEnd"/>
      <w:r w:rsidR="00A31866">
        <w:t xml:space="preserve">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w:t>
      </w:r>
      <w:r>
        <w:lastRenderedPageBreak/>
        <w:t xml:space="preserve">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proofErr w:type="spellStart"/>
      <w:r w:rsidR="006C7735" w:rsidRPr="0008401D">
        <w:rPr>
          <w:i/>
        </w:rPr>
        <w:t>Cryptovisor</w:t>
      </w:r>
      <w:proofErr w:type="spellEnd"/>
      <w:r w:rsidR="006C7735">
        <w:t>.</w:t>
      </w:r>
    </w:p>
    <w:p w14:paraId="2C17F08D" w14:textId="163FC7D2" w:rsidR="00E51C26" w:rsidRDefault="001B372D" w:rsidP="0008401D">
      <w:pPr>
        <w:ind w:firstLine="270"/>
      </w:pPr>
      <w:proofErr w:type="spellStart"/>
      <w:r w:rsidRPr="006C7735">
        <w:t>Cryptovisor</w:t>
      </w:r>
      <w:proofErr w:type="spellEnd"/>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proofErr w:type="spellStart"/>
      <w:r w:rsidRPr="002B7564">
        <w:rPr>
          <w:i/>
        </w:rPr>
        <w:t>Cryptovisor</w:t>
      </w:r>
      <w:proofErr w:type="spellEnd"/>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B85F74"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w:t>
      </w:r>
      <w:r w:rsidR="00650ADE">
        <w:lastRenderedPageBreak/>
        <w:t xml:space="preserve">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proofErr w:type="spellStart"/>
      <w:r w:rsidR="001D0363">
        <w:t>CryptoCompare</w:t>
      </w:r>
      <w:r w:rsidR="00C86BEA">
        <w:t>’s</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proofErr w:type="gramStart"/>
      <w:r w:rsidR="00C86BEA">
        <w:t xml:space="preserve">one </w:t>
      </w:r>
      <w:r w:rsidR="00657459">
        <w:t>hour</w:t>
      </w:r>
      <w:proofErr w:type="gramEnd"/>
      <w:r w:rsidR="00657459">
        <w:t xml:space="preserve">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w:t>
      </w:r>
      <w:proofErr w:type="gramStart"/>
      <w:r w:rsidR="00A81055">
        <w:t xml:space="preserve">generating </w:t>
      </w:r>
      <w:r w:rsidR="00242473">
        <w:t xml:space="preserve"> Table</w:t>
      </w:r>
      <w:proofErr w:type="gramEnd"/>
      <w:r w:rsidR="00242473">
        <w:t xml:space="preserv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0224AD">
        <w:rPr>
          <w:i/>
          <w:lang w:val="en-GB"/>
        </w:rPr>
        <w:t>l</w:t>
      </w:r>
      <w:r w:rsidR="005455A6" w:rsidRPr="00372C1E">
        <w:rPr>
          <w:i/>
          <w:lang w:val="en-GB"/>
        </w:rPr>
        <w:t>abeler</w:t>
      </w:r>
      <w:proofErr w:type="spellEnd"/>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proofErr w:type="spellStart"/>
      <w:r w:rsidR="00A81055">
        <w:rPr>
          <w:i/>
          <w:lang w:val="en-GB"/>
        </w:rPr>
        <w:t>l</w:t>
      </w:r>
      <w:r w:rsidR="0064564C" w:rsidRPr="00372C1E">
        <w:rPr>
          <w:i/>
          <w:lang w:val="en-GB"/>
        </w:rPr>
        <w:t>abeler</w:t>
      </w:r>
      <w:proofErr w:type="spellEnd"/>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lastRenderedPageBreak/>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7A3823A8">
                <wp:simplePos x="0" y="0"/>
                <wp:positionH relativeFrom="column">
                  <wp:posOffset>1940560</wp:posOffset>
                </wp:positionH>
                <wp:positionV relativeFrom="paragraph">
                  <wp:posOffset>607060</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0FAF1" id="Rectangle 19" o:spid="_x0000_s1026" style="position:absolute;margin-left:152.8pt;margin-top:47.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RteAIAAEU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&#13;&#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w:t>
      </w:r>
      <w:proofErr w:type="spellStart"/>
      <w:r w:rsidR="00FB1281">
        <w:t xml:space="preserve">of </w:t>
      </w:r>
      <w:proofErr w:type="gramStart"/>
      <w:r w:rsidR="00FB1281">
        <w:t>f</w:t>
      </w:r>
      <w:proofErr w:type="spellEnd"/>
      <w:r w:rsidR="00A3096A">
        <w:t>{</w:t>
      </w:r>
      <w:proofErr w:type="gramEnd"/>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 xml:space="preserve">Bear market signal results from </w:t>
      </w:r>
      <w:proofErr w:type="spellStart"/>
      <w:r w:rsidR="00A3096A">
        <w:rPr>
          <w:lang w:val="en-GB"/>
        </w:rPr>
        <w:t>l</w:t>
      </w:r>
      <w:r>
        <w:rPr>
          <w:lang w:val="en-GB"/>
        </w:rPr>
        <w:t>abeler</w:t>
      </w:r>
      <w:proofErr w:type="spellEnd"/>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proofErr w:type="spellStart"/>
      <w:r w:rsidR="0096381F">
        <w:rPr>
          <w:lang w:val="en-GB"/>
        </w:rPr>
        <w:t>labe</w:t>
      </w:r>
      <w:r w:rsidR="00A3096A">
        <w:rPr>
          <w:lang w:val="en-GB"/>
        </w:rPr>
        <w:t>ler</w:t>
      </w:r>
      <w:proofErr w:type="spellEnd"/>
      <w:r w:rsidR="00A3096A">
        <w:rPr>
          <w:lang w:val="en-GB"/>
        </w:rPr>
        <w:t xml:space="preserve">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 xml:space="preserve">Volume </w:t>
            </w:r>
            <w:proofErr w:type="spellStart"/>
            <w:r>
              <w:rPr>
                <w:sz w:val="18"/>
                <w:szCs w:val="18"/>
              </w:rPr>
              <w:t>prev</w:t>
            </w:r>
            <w:proofErr w:type="spellEnd"/>
            <w:r>
              <w:rPr>
                <w:sz w:val="18"/>
                <w:szCs w:val="18"/>
              </w:rPr>
              <w:t xml:space="preserve">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proofErr w:type="gramStart"/>
      <w:r w:rsidR="00F5387E">
        <w:t>do</w:t>
      </w:r>
      <w:proofErr w:type="gramEnd"/>
      <w:r w:rsidR="00F5387E">
        <w:t xml:space="preserve">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611A1250" w14:textId="7FABE74C" w:rsidR="0073344B" w:rsidRDefault="0073344B" w:rsidP="0073344B">
      <w:r>
        <w:rPr>
          <w:noProof/>
        </w:rPr>
        <w:lastRenderedPageBreak/>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4D97E3A9" w14:textId="559384D4" w:rsidR="0073344B" w:rsidRDefault="0073344B" w:rsidP="0073344B">
      <w:r>
        <w:rPr>
          <w:noProof/>
        </w:rPr>
        <w:lastRenderedPageBreak/>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w:t>
            </w:r>
            <w:proofErr w:type="spellStart"/>
            <w:r>
              <w:rPr>
                <w:sz w:val="18"/>
                <w:szCs w:val="18"/>
              </w:rPr>
              <w:t>Rf</w:t>
            </w:r>
            <w:proofErr w:type="spellEnd"/>
            <w:r>
              <w:rPr>
                <w:sz w:val="18"/>
                <w:szCs w:val="18"/>
              </w:rPr>
              <w:t>=0%)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5A06A89F"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w:t>
      </w:r>
      <w:proofErr w:type="spellStart"/>
      <w:r>
        <w:t>Cryptovisor</w:t>
      </w:r>
      <w:proofErr w:type="spellEnd"/>
      <w:r>
        <w:t xml:space="preserve">,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 xml:space="preserve">We have also seen that sentiment analysis shows signs of being a key indicator in Bitcoin trends. The chatter in the social online environments tend to precede large spikes or valleys in Bitcoin. In the future, adding sentiment trend analysis to the </w:t>
      </w:r>
      <w:proofErr w:type="spellStart"/>
      <w:r>
        <w:t>Cryptovisor</w:t>
      </w:r>
      <w:proofErr w:type="spellEnd"/>
      <w:r>
        <w:t xml:space="preserve">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0387CD31"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0BD77A77" w14:textId="009A5472" w:rsidR="009B4837" w:rsidRDefault="009B4837" w:rsidP="00395FA1">
      <w:pPr>
        <w:ind w:firstLine="270"/>
      </w:pPr>
      <w:r>
        <w:t xml:space="preserve">For the </w:t>
      </w:r>
      <w:proofErr w:type="spellStart"/>
      <w:r>
        <w:t>sentimentor</w:t>
      </w:r>
      <w:proofErr w:type="spellEnd"/>
      <w:r>
        <w:t xml:space="preserve"> component, we propose to expand on the scope of </w:t>
      </w:r>
      <w:proofErr w:type="spellStart"/>
      <w:r>
        <w:t>CryptoCompare’s</w:t>
      </w:r>
      <w:proofErr w:type="spellEnd"/>
      <w:r>
        <w:t xml:space="preserve"> sentiment sources to include search engine trends. In addition, we would focus on enhancing the Points calculation scope to include a “mature sentiment” measure by weighting the instances within the sentiment traffic.</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lastRenderedPageBreak/>
        <w:t>9</w:t>
      </w:r>
      <w:r w:rsidR="008F19B4">
        <w:t xml:space="preserve">. Tapscott D., Tapscott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Meiklejohn, S., </w:t>
      </w:r>
      <w:proofErr w:type="spellStart"/>
      <w:r w:rsidR="008F19B4">
        <w:t>Pomarole</w:t>
      </w:r>
      <w:proofErr w:type="spellEnd"/>
      <w:r w:rsidR="008F19B4">
        <w:t xml:space="preserve">, M., Jordan, G., </w:t>
      </w:r>
      <w:proofErr w:type="spellStart"/>
      <w:r w:rsidR="008F19B4">
        <w:t>Levchenko</w:t>
      </w:r>
      <w:proofErr w:type="spellEnd"/>
      <w:r w:rsidR="008F19B4">
        <w:t>,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Coinbase Bitcoin Historical Data. Kaggle,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9"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proofErr w:type="spellStart"/>
      <w:r w:rsidR="00FA12D8">
        <w:t>Chainalysis</w:t>
      </w:r>
      <w:proofErr w:type="spellEnd"/>
      <w:r w:rsidR="00FA12D8">
        <w:t xml:space="preserve">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9B942" w14:textId="77777777" w:rsidR="00B85F74" w:rsidRDefault="00B85F74">
      <w:r>
        <w:separator/>
      </w:r>
    </w:p>
  </w:endnote>
  <w:endnote w:type="continuationSeparator" w:id="0">
    <w:p w14:paraId="0A4FD7E0" w14:textId="77777777" w:rsidR="00B85F74" w:rsidRDefault="00B8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D8785" w14:textId="77777777" w:rsidR="00B85F74" w:rsidRDefault="00B85F74">
      <w:r>
        <w:separator/>
      </w:r>
    </w:p>
  </w:footnote>
  <w:footnote w:type="continuationSeparator" w:id="0">
    <w:p w14:paraId="29994B95" w14:textId="77777777" w:rsidR="00B85F74" w:rsidRDefault="00B85F74">
      <w:r>
        <w:continuationSeparator/>
      </w:r>
    </w:p>
  </w:footnote>
  <w:footnote w:id="1">
    <w:p w14:paraId="4F62B5E0" w14:textId="6466B011" w:rsidR="00DD0B9E" w:rsidRDefault="00DD0B9E"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DD0B9E" w:rsidRDefault="00DD0B9E"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DD0B9E" w:rsidRDefault="00DD0B9E" w:rsidP="003849D3">
      <w:pPr>
        <w:pStyle w:val="FootnoteText"/>
      </w:pPr>
      <w:r>
        <w:rPr>
          <w:rStyle w:val="FootnoteReference"/>
        </w:rPr>
        <w:footnoteRef/>
      </w:r>
      <w:r>
        <w:t xml:space="preserve"> Know Your Customer (KYC) </w:t>
      </w:r>
    </w:p>
  </w:footnote>
  <w:footnote w:id="4">
    <w:p w14:paraId="07C1648F" w14:textId="45F2A0C5" w:rsidR="00DD0B9E" w:rsidRDefault="00DD0B9E"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DD0B9E" w:rsidRDefault="00DD0B9E"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DD0B9E" w:rsidRDefault="00DD0B9E"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543D"/>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5FA1"/>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E12"/>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2F5B"/>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355D"/>
    <w:rsid w:val="00845463"/>
    <w:rsid w:val="00850E11"/>
    <w:rsid w:val="00854770"/>
    <w:rsid w:val="00854E45"/>
    <w:rsid w:val="0085507C"/>
    <w:rsid w:val="00856AD3"/>
    <w:rsid w:val="00857064"/>
    <w:rsid w:val="0086288C"/>
    <w:rsid w:val="00863394"/>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863"/>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85F74"/>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4EC4"/>
    <w:rsid w:val="00C57605"/>
    <w:rsid w:val="00C61973"/>
    <w:rsid w:val="00C706DD"/>
    <w:rsid w:val="00C71051"/>
    <w:rsid w:val="00C72636"/>
    <w:rsid w:val="00C755D6"/>
    <w:rsid w:val="00C80B7E"/>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D0B9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4627C"/>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44EF"/>
    <w:rsid w:val="00F46483"/>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D0385-8DEC-5646-9A2D-4E79D8F8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23</Pages>
  <Words>6599</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44131</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2</cp:revision>
  <cp:lastPrinted>2018-04-09T20:19:00Z</cp:lastPrinted>
  <dcterms:created xsi:type="dcterms:W3CDTF">2018-04-22T16:51:00Z</dcterms:created>
  <dcterms:modified xsi:type="dcterms:W3CDTF">2018-04-22T16:51:00Z</dcterms:modified>
</cp:coreProperties>
</file>