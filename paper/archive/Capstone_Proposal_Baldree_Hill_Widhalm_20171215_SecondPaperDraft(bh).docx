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17D4CCF4"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provides trading recommendations for a 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C72F6">
        <w:t>. We developed the</w:t>
      </w:r>
      <w:r w:rsidR="000D4535">
        <w:t xml:space="preserve"> </w:t>
      </w:r>
      <w:r w:rsidR="000C72F6">
        <w:t>tool to support</w:t>
      </w:r>
      <w:r w:rsidR="000D4535">
        <w:t xml:space="preserve"> three cryptocurrencies</w:t>
      </w:r>
      <w:r w:rsidR="006F1941">
        <w:t>, Bitcoin, Litecoin, and Ver</w:t>
      </w:r>
      <w:r w:rsidR="000A70AC">
        <w:t>t</w:t>
      </w:r>
      <w:r w:rsidR="006F1941">
        <w:t>coin,</w:t>
      </w:r>
      <w:r w:rsidR="000D4535">
        <w:t xml:space="preserve"> </w:t>
      </w:r>
      <w:r w:rsidR="00570FF7">
        <w:t xml:space="preserve">based on </w:t>
      </w:r>
      <w:r w:rsidR="000C72F6">
        <w:t>their historical price and volume</w:t>
      </w:r>
      <w:r w:rsidR="00570FF7">
        <w:t xml:space="preserve"> </w:t>
      </w:r>
      <w:r w:rsidR="000C72F6">
        <w:t xml:space="preserve">data plus </w:t>
      </w:r>
      <w:r w:rsidR="000D4535">
        <w:t>sentiment</w:t>
      </w:r>
      <w:r w:rsidR="000C72F6">
        <w:t xml:space="preserve"> data to recommend a trading decision for current or past days.</w:t>
      </w:r>
      <w:r w:rsidR="000D4535">
        <w:t xml:space="preserve"> </w:t>
      </w:r>
      <w:r w:rsidR="00570FF7">
        <w:t xml:space="preserve">This tool </w:t>
      </w:r>
      <w:r w:rsidR="000C72F6">
        <w:t>is 95% accurate with a standard deviation of 0.61 for Bitcoin.</w:t>
      </w:r>
      <w:r w:rsidR="000D4535">
        <w:t xml:space="preserve"> </w:t>
      </w:r>
      <w:r w:rsidR="002C337F">
        <w:t xml:space="preserve">We conclude that combining financial </w:t>
      </w:r>
      <w:r w:rsidR="000C72F6">
        <w:t>technical indicators</w:t>
      </w:r>
      <w:r w:rsidR="00570FF7">
        <w:t xml:space="preserve"> </w:t>
      </w:r>
      <w:r w:rsidR="002C337F">
        <w:t xml:space="preserve">and sentiment </w:t>
      </w:r>
      <w:r w:rsidR="00570FF7">
        <w:t>analysis based on momentum in a mode</w:t>
      </w:r>
      <w:r w:rsidR="000C72F6">
        <w:t>l results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7777777"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CITE NEEDED</w:t>
      </w:r>
      <w:r w:rsidRPr="00DA6153">
        <w:t xml:space="preserve">. </w:t>
      </w:r>
      <w:r w:rsidR="007136A3" w:rsidRPr="00DA6153">
        <w:t>Bitcoin is a peer-to-peer cryptographic digital currency that was created in 2009 by an unknown person using the alias Satoshi Nakamoto</w:t>
      </w:r>
      <w:r w:rsidR="007136A3">
        <w:t xml:space="preserve"> CITE NEEDED</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127E3132" w14:textId="680E36D4" w:rsidR="00DA6153" w:rsidRDefault="007136A3" w:rsidP="002B7564">
      <w:pPr>
        <w:ind w:firstLine="270"/>
      </w:pPr>
      <w:r>
        <w:t>Since 2009</w:t>
      </w:r>
      <w:r w:rsidR="00DA6153" w:rsidRPr="00DA6153">
        <w:t xml:space="preserve">, hundreds of cryptocurrencies have been created and more are continually being created. The </w:t>
      </w:r>
      <w:r>
        <w:t xml:space="preserve">long term </w:t>
      </w:r>
      <w:r w:rsidR="00DA6153" w:rsidRPr="00DA6153">
        <w:t xml:space="preserve">asset </w:t>
      </w:r>
      <w:r>
        <w:t xml:space="preserve">viability of </w:t>
      </w:r>
      <w:r w:rsidR="00DA6153" w:rsidRPr="00DA6153">
        <w:t xml:space="preserve">cryptocurrencies is yet to be understood. The markets are trying to decide whether they are a hedge, safe haven </w:t>
      </w:r>
      <w:commentRangeStart w:id="0"/>
      <w:r w:rsidR="00DA6153" w:rsidRPr="00DA6153">
        <w:t xml:space="preserve">or the properties of cryptocurrencies </w:t>
      </w:r>
      <w:r w:rsidR="008F35E2">
        <w:t xml:space="preserve">themselves </w:t>
      </w:r>
      <w:r w:rsidR="00DA6153" w:rsidRPr="00DA6153">
        <w:t xml:space="preserve">such as whether they will behave like speculative assets or in fact become another form of money </w:t>
      </w:r>
      <w:commentRangeEnd w:id="0"/>
      <w:r>
        <w:rPr>
          <w:rStyle w:val="CommentReference"/>
        </w:rPr>
        <w:commentReference w:id="0"/>
      </w:r>
      <w:r w:rsidR="00DA6153" w:rsidRPr="00DA6153">
        <w:t xml:space="preserve">[4]. Some research has shown that Bitcoin appears to act as a speculative safe haven for investors [4]. </w:t>
      </w:r>
      <w:commentRangeStart w:id="1"/>
      <w:r w:rsidR="00DA6153" w:rsidRPr="00DA6153">
        <w:t>In this paper</w:t>
      </w:r>
      <w:r w:rsidR="00DA6153">
        <w:t>,</w:t>
      </w:r>
      <w:r w:rsidR="00DA6153" w:rsidRPr="00DA6153">
        <w:t xml:space="preserve"> we </w:t>
      </w:r>
      <w:r>
        <w:t>examine multiple</w:t>
      </w:r>
      <w:r w:rsidR="00DA6153" w:rsidRPr="00DA6153">
        <w:t xml:space="preserve"> cryptocurrenc</w:t>
      </w:r>
      <w:r>
        <w:t>ies</w:t>
      </w:r>
      <w:r w:rsidR="00DA6153" w:rsidRPr="00DA6153">
        <w:t xml:space="preserve"> to determine </w:t>
      </w:r>
      <w:r>
        <w:t>if cryptocurrency</w:t>
      </w:r>
      <w:r w:rsidR="00DA6153" w:rsidRPr="00DA6153">
        <w:t xml:space="preserve"> is an asset class and</w:t>
      </w:r>
      <w:r>
        <w:t>,</w:t>
      </w:r>
      <w:r w:rsidR="00DA6153" w:rsidRPr="00DA6153">
        <w:t xml:space="preserve"> therefore</w:t>
      </w:r>
      <w:r>
        <w:t>,</w:t>
      </w:r>
      <w:r w:rsidR="00DA6153" w:rsidRPr="00DA6153">
        <w:t xml:space="preserve"> tradable amongst other assets on the world’s markets.</w:t>
      </w:r>
      <w:commentRangeEnd w:id="1"/>
      <w:r>
        <w:rPr>
          <w:rStyle w:val="CommentReference"/>
        </w:rPr>
        <w:commentReference w:id="1"/>
      </w:r>
    </w:p>
    <w:p w14:paraId="0E320889" w14:textId="77777777" w:rsidR="007136A3" w:rsidRDefault="007136A3" w:rsidP="002B7564">
      <w:pPr>
        <w:ind w:firstLine="270"/>
        <w:rPr>
          <w:b/>
        </w:rPr>
      </w:pPr>
      <w:r>
        <w:t>NEED TO STATE THE PROBLEM ADDRESSED IN THIS PAPER IN CLEAR DEFINITIVE VOICE.</w:t>
      </w:r>
    </w:p>
    <w:p w14:paraId="70BF2934" w14:textId="5667F993" w:rsidR="00DA6153" w:rsidRPr="00DA6153" w:rsidRDefault="00DA6153" w:rsidP="00CE510E">
      <w:r w:rsidRPr="00DA6153">
        <w:t xml:space="preserve">Today </w:t>
      </w:r>
      <w:commentRangeStart w:id="2"/>
      <w:r w:rsidRPr="00DA6153">
        <w:t>cryptocurrenc</w:t>
      </w:r>
      <w:r w:rsidR="00A651A7">
        <w:t>ies</w:t>
      </w:r>
      <w:r w:rsidRPr="00DA6153">
        <w:t xml:space="preserve"> </w:t>
      </w:r>
      <w:commentRangeEnd w:id="2"/>
      <w:r w:rsidR="00A651A7">
        <w:rPr>
          <w:rStyle w:val="CommentReference"/>
        </w:rPr>
        <w:commentReference w:id="2"/>
      </w:r>
      <w:r w:rsidR="00A651A7">
        <w:t>are</w:t>
      </w:r>
      <w:r w:rsidR="00A651A7" w:rsidRPr="00DA6153">
        <w:t xml:space="preserve"> </w:t>
      </w:r>
      <w:r w:rsidRPr="00DA6153">
        <w:t xml:space="preserve">on over 5,400 </w:t>
      </w:r>
      <w:commentRangeStart w:id="3"/>
      <w:r w:rsidRPr="00DA6153">
        <w:t xml:space="preserve">exchanges </w:t>
      </w:r>
      <w:commentRangeEnd w:id="3"/>
      <w:r w:rsidR="00A651A7">
        <w:rPr>
          <w:rStyle w:val="CommentReference"/>
        </w:rPr>
        <w:commentReference w:id="3"/>
      </w:r>
      <w:r w:rsidRPr="00DA6153">
        <w:t xml:space="preserve">with a total market capitalization of $164 billion [2]. There are over </w:t>
      </w:r>
      <w:r w:rsidR="003C19E0">
        <w:t>1,300</w:t>
      </w:r>
      <w:r w:rsidRPr="00DA6153">
        <w:t xml:space="preserve"> </w:t>
      </w:r>
      <w:r w:rsidR="00A651A7">
        <w:t>crypto</w:t>
      </w:r>
      <w:r w:rsidRPr="00DA6153">
        <w:t xml:space="preserve">currencies and growing exponentially </w:t>
      </w:r>
      <w:r w:rsidR="00A651A7">
        <w:t>with</w:t>
      </w:r>
      <w:r w:rsidR="00A651A7" w:rsidRPr="00DA6153">
        <w:t xml:space="preserve"> </w:t>
      </w:r>
      <w:r w:rsidRPr="00DA6153">
        <w:t>a 12-fold growth rate</w:t>
      </w:r>
      <w:r w:rsidR="000A6F7B">
        <w:t xml:space="preserve"> in 2017</w:t>
      </w:r>
      <w:r w:rsidRPr="00DA6153">
        <w:t>. Investors are flocking to cryptocurrencies such as Ethereum where its value increase</w:t>
      </w:r>
      <w:r w:rsidR="00A651A7">
        <w:t>d</w:t>
      </w:r>
      <w:r w:rsidRPr="00DA6153">
        <w:t xml:space="preserve"> 41 times </w:t>
      </w:r>
      <w:r w:rsidR="00EC0DE0">
        <w:t>over</w:t>
      </w:r>
      <w:r w:rsidR="00EC0DE0" w:rsidRPr="00DA6153">
        <w:t xml:space="preserve"> </w:t>
      </w:r>
      <w:r w:rsidRPr="00DA6153">
        <w:t>an eight-</w:t>
      </w:r>
      <w:r w:rsidRPr="00DA6153">
        <w:lastRenderedPageBreak/>
        <w:t>month period</w:t>
      </w:r>
      <w:r w:rsidR="00A651A7">
        <w:t xml:space="preserve"> in YEAR</w:t>
      </w:r>
      <w:r w:rsidRPr="00DA6153">
        <w:t>. For comparis</w:t>
      </w:r>
      <w:r>
        <w:t>on, the S&amp;P 500 I</w:t>
      </w:r>
      <w:r w:rsidRPr="00DA6153">
        <w:t xml:space="preserve">ndex took over forty years to achieve the same kind of growth. Although new cryptocurrencies are </w:t>
      </w:r>
      <w:r w:rsidR="000A6F7B">
        <w:t>constantly entering the market</w:t>
      </w:r>
      <w:r w:rsidRPr="00DA6153">
        <w:t>, Bitcoin appears to be entering a more mature phase where its volatility is decreasing [4].</w:t>
      </w:r>
    </w:p>
    <w:p w14:paraId="709CAF91" w14:textId="1BFBECEB" w:rsidR="00DA6153" w:rsidRP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Pr="00DA6153">
        <w:t>continual development of the 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A651A7">
        <w:t xml:space="preserve"> NEED CITE</w:t>
      </w:r>
      <w:r w:rsidRPr="00DA6153">
        <w:t>.</w:t>
      </w:r>
    </w:p>
    <w:p w14:paraId="46083B4C" w14:textId="6408C240" w:rsidR="004A1A80" w:rsidRDefault="00DA6153" w:rsidP="00CE510E">
      <w:r w:rsidRPr="00DA6153">
        <w:t>To aid both the experienced and lay investor in making a more informed decision, we creat</w:t>
      </w:r>
      <w:r w:rsidR="006A234F">
        <w:t>ed</w:t>
      </w:r>
      <w:r w:rsidRPr="00DA6153">
        <w:t xml:space="preserve"> a </w:t>
      </w:r>
      <w:r w:rsidR="00A651A7">
        <w:t xml:space="preserve">novel </w:t>
      </w:r>
      <w:r w:rsidRPr="00DA6153">
        <w:t>cryptocurrency tool for the investor. Th</w:t>
      </w:r>
      <w:r w:rsidR="006A234F">
        <w:t>is</w:t>
      </w:r>
      <w:r w:rsidRPr="00DA6153">
        <w:t xml:space="preserve"> tool </w:t>
      </w:r>
      <w:r w:rsidR="006A234F">
        <w:t>forecast</w:t>
      </w:r>
      <w:r w:rsidR="00A651A7">
        <w:t>s</w:t>
      </w:r>
      <w:r w:rsidR="006A234F">
        <w:t xml:space="preserve"> future price change</w:t>
      </w:r>
      <w:r w:rsidR="00A651A7">
        <w:t>s</w:t>
      </w:r>
      <w:r w:rsidR="006A234F">
        <w:t xml:space="preserve"> </w:t>
      </w:r>
      <w:r w:rsidR="006A234F" w:rsidRPr="00DA6153">
        <w:t>considering the trends and other properties of various crypto-coins</w:t>
      </w:r>
      <w:r w:rsidR="006A234F">
        <w:t xml:space="preserve"> and then ranks them based on </w:t>
      </w:r>
      <w:r w:rsidR="00A651A7">
        <w:t xml:space="preserve">a </w:t>
      </w:r>
      <w:r w:rsidR="006A234F">
        <w:t>normalized forecast</w:t>
      </w:r>
      <w:r w:rsidRPr="00DA6153">
        <w:t xml:space="preserve">.  </w:t>
      </w:r>
    </w:p>
    <w:p w14:paraId="44D7A28F" w14:textId="77777777" w:rsidR="004A1A80" w:rsidRDefault="004A1A80" w:rsidP="00CE510E">
      <w:r>
        <w:t>NEED A FEW PARAGRAPHS DESCRIBING HOW YOU SOLVE THE PROBLEM YOU STATED A COUPLE PARAGRAPHS EARLIER (YOU KNOW, THE NEW PARAGRAPH I’VE ASKED YOU TO ADD). YOU’VE STATED YOU CREATED A NOVEL TOOL…DESCRIBE IT.</w:t>
      </w:r>
    </w:p>
    <w:p w14:paraId="1F841A86" w14:textId="77777777" w:rsidR="001371E8" w:rsidRDefault="004A1A80" w:rsidP="00CE510E">
      <w:r>
        <w:t xml:space="preserve">NEED PARAGRAPH </w:t>
      </w:r>
      <w:r w:rsidR="001371E8">
        <w:t>ON MAIN RESULTS</w:t>
      </w:r>
    </w:p>
    <w:p w14:paraId="29FA409A" w14:textId="77777777" w:rsidR="001371E8" w:rsidRDefault="001371E8" w:rsidP="00CE510E">
      <w:r>
        <w:t>NEED PARAGRAPH ON MAIN CONCLUSIONS.</w:t>
      </w:r>
    </w:p>
    <w:p w14:paraId="008D1716" w14:textId="77777777" w:rsidR="001371E8" w:rsidRDefault="001371E8" w:rsidP="00CE510E">
      <w:r>
        <w:t>NEED PARAGRAPH ON PAPER ORGANIZATION.</w:t>
      </w:r>
    </w:p>
    <w:p w14:paraId="3FBB50E1" w14:textId="77777777" w:rsidR="001371E8" w:rsidRDefault="001371E8" w:rsidP="00CE510E"/>
    <w:p w14:paraId="101A8FD3" w14:textId="76126B9D" w:rsidR="00DA6153" w:rsidRPr="00DA6153" w:rsidRDefault="001371E8" w:rsidP="00CE510E">
      <w:r>
        <w:t>THE FOLLOWING MATERIAL IS MORE APPROPRIATE FOR A SECTION OF ITS OWN THAT COVERS THE CRYPTOCURRENCY MARKET AND INVESTOR’S TOOLS.</w:t>
      </w:r>
    </w:p>
    <w:p w14:paraId="660C468D" w14:textId="77777777" w:rsidR="00DA6153" w:rsidRPr="00DA6153" w:rsidRDefault="00DA6153" w:rsidP="00CE510E">
      <w:r w:rsidRPr="00DA6153">
        <w:t>Currently</w:t>
      </w:r>
      <w:r w:rsidR="00EC0DE0">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7FFB7233" w14:textId="77777777" w:rsidR="00DA6153" w:rsidRPr="00DA6153" w:rsidRDefault="00DA6153" w:rsidP="00CE510E">
      <w:r w:rsidRPr="00DA6153">
        <w:t xml:space="preserve">Most current forecasting techniques utilize univariate </w:t>
      </w:r>
      <w:r w:rsidR="006A234F">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rsidR="006A234F">
        <w:t>d</w:t>
      </w:r>
      <w:r w:rsidRPr="00DA6153">
        <w:t xml:space="preserve"> these factors in our overall analysis to provide a clear picture </w:t>
      </w:r>
      <w:r w:rsidR="00EC0DE0">
        <w:t>of</w:t>
      </w:r>
      <w:r w:rsidR="00EC0DE0" w:rsidRPr="00DA6153">
        <w:t xml:space="preserve"> </w:t>
      </w:r>
      <w:r w:rsidRPr="00DA6153">
        <w:t>what cryptocurrency is and how it can be invested.</w:t>
      </w:r>
    </w:p>
    <w:p w14:paraId="6C590CB4" w14:textId="77777777" w:rsidR="00DA6153" w:rsidRPr="00DA6153" w:rsidRDefault="00DA6153" w:rsidP="00CE510E">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6A234F">
        <w:t>hold the crypto-coin</w:t>
      </w:r>
      <w:r w:rsidRPr="00DA6153">
        <w:t xml:space="preserve"> say it has value.</w:t>
      </w:r>
    </w:p>
    <w:p w14:paraId="2F495119" w14:textId="77777777" w:rsidR="006A234F" w:rsidRDefault="00DA6153" w:rsidP="00CE510E">
      <w:r w:rsidRPr="00DA6153">
        <w:t xml:space="preserve">Is there a correlation between fiat and cryptocurrency? In some research, Bitcoin has been found to be negatively </w:t>
      </w:r>
      <w:r w:rsidR="00EC0DE0">
        <w:t xml:space="preserve">correlated </w:t>
      </w:r>
      <w:r w:rsidRPr="00DA6153">
        <w:t xml:space="preserve">with the Yuan and the USD while being positively correlated with the USD/EUR exchange rate [4]. This is part of our model, using various foreign exchange rates </w:t>
      </w:r>
      <w:r w:rsidR="006A234F">
        <w:t xml:space="preserve">to </w:t>
      </w:r>
      <w:r w:rsidRPr="00DA6153">
        <w:t xml:space="preserve">determine </w:t>
      </w:r>
      <w:r w:rsidR="006A234F">
        <w:t xml:space="preserve">their influence on </w:t>
      </w:r>
      <w:r w:rsidRPr="00DA6153">
        <w:t>the price of crypto</w:t>
      </w:r>
      <w:r w:rsidR="006A234F">
        <w:t>-coin</w:t>
      </w:r>
      <w:r w:rsidRPr="00DA6153">
        <w:t xml:space="preserve">.  </w:t>
      </w:r>
    </w:p>
    <w:p w14:paraId="2AB901BA" w14:textId="77777777" w:rsidR="00DA6153" w:rsidRPr="00DA6153" w:rsidRDefault="00DA6153" w:rsidP="00CE510E">
      <w:r w:rsidRPr="00DA6153">
        <w:t xml:space="preserve">Liquidity is one of the major issues with cryptocurrencies. With fiat currency, a large transaction is easily absorbed into the system with little </w:t>
      </w:r>
      <w:r w:rsidR="00EC0DE0">
        <w:t>effect</w:t>
      </w:r>
      <w:r w:rsidR="00EC0DE0" w:rsidRPr="00DA6153">
        <w:t xml:space="preserve"> </w:t>
      </w:r>
      <w:r w:rsidR="00EC0DE0">
        <w:t>on</w:t>
      </w:r>
      <w:r w:rsidRPr="00DA6153">
        <w:t xml:space="preserve"> the exchange price. On the contrary</w:t>
      </w:r>
      <w:r w:rsidR="00DB3E28">
        <w:t>, a large transaction</w:t>
      </w:r>
      <w:r w:rsidRPr="00DA6153">
        <w:t xml:space="preserve"> for cryptocurrencies </w:t>
      </w:r>
      <w:r w:rsidR="00DB3E28">
        <w:t xml:space="preserve">will </w:t>
      </w:r>
      <w:r w:rsidRPr="00DA6153">
        <w:t xml:space="preserve">incur heavy fees and cause </w:t>
      </w:r>
      <w:r w:rsidRPr="00DA6153">
        <w:lastRenderedPageBreak/>
        <w:t xml:space="preserve">a large fluctuation in the exchange price of the currency [5]. A set of financially motivated kernels is constructed for the EURUSD currency pair and is used to predict the direction of price movement for the currency over multiple time horizons. </w:t>
      </w:r>
      <w:r w:rsidR="006A234F">
        <w:t>Multiple Kernel Learning (</w:t>
      </w:r>
      <w:r w:rsidRPr="00DA6153">
        <w:t>MKL</w:t>
      </w:r>
      <w:r w:rsidR="006A234F">
        <w:t>)</w:t>
      </w:r>
      <w:r w:rsidRPr="00DA6153">
        <w:t xml:space="preserve"> is shown to outperform each of the kernels individually in terms of predictive accuracy [</w:t>
      </w:r>
      <w:r w:rsidR="00DF153F">
        <w:t>7</w:t>
      </w:r>
      <w:r w:rsidRPr="00DA6153">
        <w:t>]</w:t>
      </w:r>
      <w:r w:rsidR="00DB3E28">
        <w:t>.</w:t>
      </w:r>
    </w:p>
    <w:p w14:paraId="168407A7" w14:textId="77777777" w:rsidR="00DA6153" w:rsidRDefault="00DA6153" w:rsidP="00CE510E">
      <w:r w:rsidRPr="00DA6153">
        <w:t>In order to determine whether cryptocurrencies such as Bitcoin can be considered an asset class similar to the world’s government</w:t>
      </w:r>
      <w:r w:rsidR="00EC0DE0">
        <w:t>-</w:t>
      </w:r>
      <w:r w:rsidRPr="00DA6153">
        <w:t>backed currencies, the cryptocurrency would need to satisfy three questions. Can it be used as a medium of exchange? Can it be used as a unit of comparability between two good</w:t>
      </w:r>
      <w:r w:rsidR="00A57D19">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58775B">
        <w:t>,</w:t>
      </w:r>
      <w:r w:rsidRPr="00DA6153">
        <w:t xml:space="preserve"> Bitcoin acts as a safe-haven investment and in the long run acts as a hedge [4].</w:t>
      </w:r>
    </w:p>
    <w:p w14:paraId="6226454B" w14:textId="77777777" w:rsidR="0083269E" w:rsidRDefault="00DA6153" w:rsidP="004F7C67">
      <w:r w:rsidRPr="00DA6153">
        <w:t>Factor investing is where an investor invest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rsidR="00DF153F">
        <w:t>6</w:t>
      </w:r>
      <w:r w:rsidRPr="00DA6153">
        <w:t>].</w:t>
      </w:r>
    </w:p>
    <w:p w14:paraId="713D2DDA" w14:textId="77777777" w:rsidR="00DA6153" w:rsidRDefault="00DA6153" w:rsidP="004F7C67">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rsidR="00A57D19">
        <w:t xml:space="preserve"> [8]</w:t>
      </w:r>
      <w:r w:rsidRPr="00DA6153">
        <w:t>. In our analysis</w:t>
      </w:r>
      <w:r w:rsidR="00A57D19">
        <w:t>,</w:t>
      </w:r>
      <w:r w:rsidRPr="00DA6153">
        <w:t xml:space="preserve"> we use the current standard for market capitalization but also include a percentage showing the coins that are in circulation divided by the total coins outstanding.</w:t>
      </w:r>
      <w:r w:rsidR="0083269E">
        <w:t xml:space="preserve"> In addition, we add other financial factors plus sentiment analysis data to determine factors that contribute to an accurate price change forecast.</w:t>
      </w:r>
    </w:p>
    <w:p w14:paraId="5314FBB5" w14:textId="77777777" w:rsidR="006F475A" w:rsidRDefault="00DA6153" w:rsidP="00CE510E">
      <w:pPr>
        <w:ind w:firstLine="180"/>
      </w:pPr>
      <w:bookmarkStart w:id="4" w:name="_Hlk496549710"/>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rom March 17th, 2017 to August 30th, so the major caveat of a small sample size applies to all data in this analysis. A quick note on methodology, when comparing crypto to traditional assets we use the standard 252 trading day annualization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rsidR="0021551D">
        <w:t>8</w:t>
      </w:r>
      <w:r w:rsidRPr="00DA6153">
        <w:t>]</w:t>
      </w:r>
      <w:r w:rsidR="00777434">
        <w:t>.</w:t>
      </w:r>
    </w:p>
    <w:p w14:paraId="67091DCD" w14:textId="34F8258F" w:rsidR="00777434" w:rsidRDefault="00777434" w:rsidP="00CE510E">
      <w:pPr>
        <w:ind w:firstLine="180"/>
      </w:pPr>
      <w:r>
        <w:t xml:space="preserve">The rest of the paper is structured as follows. Section 2 provides background of cryptocurrency. Section 3 provides background of sentiment analysis. Section 4 describes our methodology. Section 5 details the data used in the research. Section 6 provides the results of our research. Section 7 analyzes the results. Section 8 discusses the ethics. </w:t>
      </w:r>
      <w:r w:rsidR="001371E8">
        <w:t xml:space="preserve">We draw the relevant conclusions in </w:t>
      </w:r>
      <w:r>
        <w:t xml:space="preserve">Section 9 and </w:t>
      </w:r>
      <w:r w:rsidR="001371E8">
        <w:t xml:space="preserve">discuss future work in Section </w:t>
      </w:r>
      <w:r>
        <w:t>10.</w:t>
      </w:r>
    </w:p>
    <w:bookmarkEnd w:id="4"/>
    <w:p w14:paraId="63C93383" w14:textId="77777777" w:rsidR="007C07C1" w:rsidRDefault="00AF3319" w:rsidP="008F1077">
      <w:pPr>
        <w:pStyle w:val="Heading2"/>
      </w:pPr>
      <w:r>
        <w:lastRenderedPageBreak/>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lastRenderedPageBreak/>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and sell assets by placing a market order or limit order.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06500036" w:rsidR="004D5F14" w:rsidRDefault="00621498" w:rsidP="00CE510E">
      <w:pPr>
        <w:ind w:firstLine="270"/>
      </w:pPr>
      <w:r>
        <w:t>Large purchases on exchanges can run up the price 1% to 10% because the exchange do</w:t>
      </w:r>
      <w:r w:rsidR="00B8359B">
        <w:t xml:space="preserve"> not</w:t>
      </w:r>
      <w:r>
        <w:t xml:space="preserve"> have enough liquidity or amount of assets to satisfy the order without bumping up the price. </w:t>
      </w:r>
      <w:r w:rsidR="000E5FE5">
        <w:t>In addition, cryptocurrencies are traded across many exchanges creating 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Ethereum to drop 99.9% within a </w:t>
      </w:r>
      <w:r w:rsidR="00ED2ABD">
        <w:lastRenderedPageBreak/>
        <w:t>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45A72900" w14:textId="6D71E308" w:rsidR="009168DD" w:rsidRDefault="00D65826" w:rsidP="00CE510E">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38DCCC54" w14:textId="77777777" w:rsidR="00777434" w:rsidRDefault="00777434" w:rsidP="00777434">
      <w:pPr>
        <w:pStyle w:val="Heading1"/>
      </w:pPr>
      <w:r>
        <w:t>3 Sentiment Analysis</w:t>
      </w:r>
    </w:p>
    <w:p w14:paraId="12F69301" w14:textId="10203CB1" w:rsidR="00777434" w:rsidRDefault="00865C02" w:rsidP="00777434">
      <w:pPr>
        <w:ind w:firstLine="0"/>
      </w:pPr>
      <w:r>
        <w:t xml:space="preserve">  </w:t>
      </w:r>
      <w:bookmarkStart w:id="5" w:name="_GoBack"/>
      <w:bookmarkEnd w:id="5"/>
      <w:r w:rsidR="00777434">
        <w:t xml:space="preserve">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w:t>
      </w:r>
      <w:r w:rsidR="00A41602">
        <w:t>look for</w:t>
      </w:r>
      <w:r w:rsidR="00777434">
        <w:t xml:space="preserve"> trends from public tools to understand the public sentiment </w:t>
      </w:r>
      <w:r w:rsidR="00A41602">
        <w:t xml:space="preserve">in order to </w:t>
      </w:r>
      <w:r w:rsidR="00777434">
        <w:t>directionall</w:t>
      </w:r>
      <w:r w:rsidR="00A41602">
        <w:t>y predict the stock market. Similarly, we look to use this public sentiment</w:t>
      </w:r>
      <w:r w:rsidR="00777434">
        <w:t xml:space="preserve"> to pr</w:t>
      </w:r>
      <w:r w:rsidR="00A41602">
        <w:t>edict the cryptocurrency market</w:t>
      </w:r>
      <w:r w:rsidR="00777434">
        <w:t>.</w:t>
      </w:r>
    </w:p>
    <w:p w14:paraId="1872524D" w14:textId="77777777" w:rsidR="00777434" w:rsidRDefault="00777434" w:rsidP="00777434">
      <w:pPr>
        <w:ind w:firstLine="18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74CC0BA4" w14:textId="77777777" w:rsidR="00777434" w:rsidRDefault="00777434" w:rsidP="00777434">
      <w:pPr>
        <w:ind w:firstLine="18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2E79135" w14:textId="77777777" w:rsidR="00777434" w:rsidRDefault="00777434" w:rsidP="00777434">
      <w:pPr>
        <w:ind w:firstLine="18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18BA7732" w14:textId="77777777" w:rsidR="00777434" w:rsidRDefault="00777434" w:rsidP="00777434">
      <w:pPr>
        <w:ind w:firstLine="270"/>
      </w:pPr>
      <w:r>
        <w:t xml:space="preserve">Our research focuses on Twitter as our initial source of public opinion based on the amount of sentiment research found for this tool. Many of these analyses found that the opinions provided by the tweeters provided good indicators that could be used by </w:t>
      </w:r>
      <w:r>
        <w:lastRenderedPageBreak/>
        <w:t>investors trying to determine economic trends. As noted “Twitter has become a major source of information and an effective communication tool for investors and public companies [16].”</w:t>
      </w:r>
    </w:p>
    <w:p w14:paraId="447B83F1" w14:textId="2DFABEA5" w:rsidR="00DC2919" w:rsidRDefault="00777434" w:rsidP="009E01A9">
      <w:pPr>
        <w:pStyle w:val="Heading1"/>
      </w:pPr>
      <w:r>
        <w:t>4</w:t>
      </w:r>
      <w:r w:rsidR="00F340F2">
        <w:t xml:space="preserve">   </w:t>
      </w:r>
      <w:r w:rsidR="00A31866">
        <w:t>Cryptovisor – A Cryptocurrency Advisory Tool</w:t>
      </w:r>
    </w:p>
    <w:p w14:paraId="2C17F08D" w14:textId="77777777" w:rsidR="00E51C26" w:rsidRDefault="001B372D" w:rsidP="002B7564">
      <w:pPr>
        <w:ind w:firstLine="0"/>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webservice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551B9A"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9D2907B" w:rsidR="008F5FCA" w:rsidRDefault="00FC64F4" w:rsidP="00105560">
      <w:pPr>
        <w:pStyle w:val="Heading1"/>
      </w:pPr>
      <w:r>
        <w:t>5</w:t>
      </w:r>
      <w:r w:rsidR="008F5FCA">
        <w:tab/>
        <w:t>Data</w:t>
      </w:r>
    </w:p>
    <w:p w14:paraId="14BDB71E" w14:textId="0707A768" w:rsidR="00773740" w:rsidRDefault="00C23A9B" w:rsidP="00C23A9B">
      <w:pPr>
        <w:ind w:firstLine="0"/>
      </w:pPr>
      <w:r>
        <w:t>The historical pricing data for Bitcoin on Coinbase exchange was obtained from Kaggle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7777777" w:rsidR="00A52897" w:rsidRDefault="00777434" w:rsidP="00A52897">
      <w:pPr>
        <w:pStyle w:val="Heading1"/>
      </w:pPr>
      <w:r>
        <w:t>6</w:t>
      </w:r>
      <w:r w:rsidR="00A52897">
        <w:t xml:space="preserve">   Results</w:t>
      </w:r>
    </w:p>
    <w:p w14:paraId="3A03B2EF" w14:textId="3743ECA9"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955B83">
        <w:t xml:space="preserve"> accuracy of 94.1</w:t>
      </w:r>
      <w:r w:rsidR="00FA3DAC">
        <w:t>7% with a standard devi</w:t>
      </w:r>
      <w:r w:rsidR="00955B83">
        <w:t>ation of 1.92</w:t>
      </w:r>
      <w:r w:rsidR="00FA3DAC">
        <w:t>. The contribution of the features to classifying the label is shown in Fig. 5.</w:t>
      </w:r>
      <w:r w:rsidR="00955B83">
        <w:t xml:space="preserve"> Then the features were pruned to a minimal set yielding an accuracy of 95.13% with a standard deviation of 0.61. Reducing the features down to volume and RSI lag1 and lag2 yielded 1%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744" w:type="dxa"/>
        <w:jc w:val="center"/>
        <w:tblLayout w:type="fixed"/>
        <w:tblCellMar>
          <w:left w:w="70" w:type="dxa"/>
          <w:right w:w="70" w:type="dxa"/>
        </w:tblCellMar>
        <w:tblLook w:val="0000" w:firstRow="0" w:lastRow="0" w:firstColumn="0" w:lastColumn="0" w:noHBand="0" w:noVBand="0"/>
      </w:tblPr>
      <w:tblGrid>
        <w:gridCol w:w="720"/>
        <w:gridCol w:w="720"/>
        <w:gridCol w:w="2304"/>
      </w:tblGrid>
      <w:tr w:rsidR="00E217F8" w:rsidRPr="00371779" w14:paraId="21232DD3" w14:textId="77777777" w:rsidTr="00E217F8">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304"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E217F8">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304"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E217F8">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E38D536" w:rsidR="00E217F8" w:rsidRDefault="00E217F8" w:rsidP="00120E58">
            <w:pPr>
              <w:ind w:firstLine="0"/>
              <w:rPr>
                <w:sz w:val="18"/>
                <w:szCs w:val="18"/>
              </w:rPr>
            </w:pPr>
            <w:r>
              <w:rPr>
                <w:sz w:val="18"/>
                <w:szCs w:val="18"/>
              </w:rPr>
              <w:t>f0</w:t>
            </w:r>
          </w:p>
        </w:tc>
        <w:tc>
          <w:tcPr>
            <w:tcW w:w="2304"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E217F8">
        <w:trPr>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304"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E217F8">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304"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E217F8">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304"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E217F8">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304"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E217F8">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304" w:type="dxa"/>
          </w:tcPr>
          <w:p w14:paraId="01097D7D" w14:textId="41042532" w:rsidR="00E217F8" w:rsidRDefault="00E217F8" w:rsidP="00120E58">
            <w:pPr>
              <w:ind w:firstLine="0"/>
              <w:rPr>
                <w:sz w:val="18"/>
                <w:szCs w:val="18"/>
              </w:rPr>
            </w:pPr>
            <w:r>
              <w:rPr>
                <w:sz w:val="18"/>
                <w:szCs w:val="18"/>
              </w:rPr>
              <w:t>Close price prev period</w:t>
            </w:r>
          </w:p>
        </w:tc>
      </w:tr>
      <w:tr w:rsidR="00E217F8" w:rsidRPr="00416296" w14:paraId="2BFB493C" w14:textId="77777777" w:rsidTr="00E217F8">
        <w:trPr>
          <w:jc w:val="center"/>
        </w:trPr>
        <w:tc>
          <w:tcPr>
            <w:tcW w:w="720" w:type="dxa"/>
          </w:tcPr>
          <w:p w14:paraId="2C2F350B" w14:textId="0709B6B5" w:rsidR="00E217F8" w:rsidRDefault="00E217F8" w:rsidP="00120E58">
            <w:pPr>
              <w:ind w:firstLine="0"/>
              <w:rPr>
                <w:sz w:val="18"/>
                <w:szCs w:val="18"/>
              </w:rPr>
            </w:pPr>
            <w:r>
              <w:rPr>
                <w:sz w:val="18"/>
                <w:szCs w:val="18"/>
              </w:rPr>
              <w:t>f7</w:t>
            </w:r>
          </w:p>
        </w:tc>
        <w:tc>
          <w:tcPr>
            <w:tcW w:w="720" w:type="dxa"/>
          </w:tcPr>
          <w:p w14:paraId="278562B3" w14:textId="77777777" w:rsidR="00E217F8" w:rsidRDefault="00E217F8" w:rsidP="00120E58">
            <w:pPr>
              <w:ind w:firstLine="0"/>
              <w:rPr>
                <w:sz w:val="18"/>
                <w:szCs w:val="18"/>
              </w:rPr>
            </w:pPr>
          </w:p>
        </w:tc>
        <w:tc>
          <w:tcPr>
            <w:tcW w:w="2304"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E217F8">
        <w:trPr>
          <w:jc w:val="center"/>
        </w:trPr>
        <w:tc>
          <w:tcPr>
            <w:tcW w:w="720" w:type="dxa"/>
          </w:tcPr>
          <w:p w14:paraId="74EA24F5" w14:textId="7DEC710F" w:rsidR="00E217F8" w:rsidRDefault="00E217F8" w:rsidP="00120E58">
            <w:pPr>
              <w:ind w:firstLine="0"/>
              <w:rPr>
                <w:sz w:val="18"/>
                <w:szCs w:val="18"/>
              </w:rPr>
            </w:pPr>
            <w:r>
              <w:rPr>
                <w:sz w:val="18"/>
                <w:szCs w:val="18"/>
              </w:rPr>
              <w:t>f8</w:t>
            </w:r>
          </w:p>
        </w:tc>
        <w:tc>
          <w:tcPr>
            <w:tcW w:w="720" w:type="dxa"/>
          </w:tcPr>
          <w:p w14:paraId="781A2803" w14:textId="77777777" w:rsidR="00E217F8" w:rsidRDefault="00E217F8" w:rsidP="00120E58">
            <w:pPr>
              <w:ind w:firstLine="0"/>
              <w:rPr>
                <w:sz w:val="18"/>
                <w:szCs w:val="18"/>
              </w:rPr>
            </w:pPr>
          </w:p>
        </w:tc>
        <w:tc>
          <w:tcPr>
            <w:tcW w:w="2304"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E217F8">
        <w:trPr>
          <w:jc w:val="center"/>
        </w:trPr>
        <w:tc>
          <w:tcPr>
            <w:tcW w:w="720" w:type="dxa"/>
          </w:tcPr>
          <w:p w14:paraId="6BBD7F5D" w14:textId="11CECBFF" w:rsidR="00E217F8" w:rsidRDefault="00E217F8" w:rsidP="00120E58">
            <w:pPr>
              <w:ind w:firstLine="0"/>
              <w:rPr>
                <w:sz w:val="18"/>
                <w:szCs w:val="18"/>
              </w:rPr>
            </w:pPr>
            <w:r>
              <w:rPr>
                <w:sz w:val="18"/>
                <w:szCs w:val="18"/>
              </w:rPr>
              <w:t>f9</w:t>
            </w:r>
          </w:p>
        </w:tc>
        <w:tc>
          <w:tcPr>
            <w:tcW w:w="720" w:type="dxa"/>
          </w:tcPr>
          <w:p w14:paraId="6007960C" w14:textId="77777777" w:rsidR="00E217F8" w:rsidRDefault="00E217F8" w:rsidP="00120E58">
            <w:pPr>
              <w:ind w:firstLine="0"/>
              <w:rPr>
                <w:sz w:val="18"/>
                <w:szCs w:val="18"/>
              </w:rPr>
            </w:pPr>
          </w:p>
        </w:tc>
        <w:tc>
          <w:tcPr>
            <w:tcW w:w="2304"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E217F8">
        <w:trPr>
          <w:jc w:val="center"/>
        </w:trPr>
        <w:tc>
          <w:tcPr>
            <w:tcW w:w="720" w:type="dxa"/>
          </w:tcPr>
          <w:p w14:paraId="32EBD4E6" w14:textId="3E784CC2" w:rsidR="00E217F8" w:rsidRDefault="00E217F8" w:rsidP="00120E58">
            <w:pPr>
              <w:ind w:firstLine="0"/>
              <w:rPr>
                <w:sz w:val="18"/>
                <w:szCs w:val="18"/>
              </w:rPr>
            </w:pPr>
            <w:r>
              <w:rPr>
                <w:sz w:val="18"/>
                <w:szCs w:val="18"/>
              </w:rPr>
              <w:t>f10</w:t>
            </w:r>
          </w:p>
        </w:tc>
        <w:tc>
          <w:tcPr>
            <w:tcW w:w="720" w:type="dxa"/>
          </w:tcPr>
          <w:p w14:paraId="069AE03F" w14:textId="77777777" w:rsidR="00E217F8" w:rsidRDefault="00E217F8" w:rsidP="00120E58">
            <w:pPr>
              <w:ind w:firstLine="0"/>
              <w:rPr>
                <w:sz w:val="18"/>
                <w:szCs w:val="18"/>
              </w:rPr>
            </w:pPr>
          </w:p>
        </w:tc>
        <w:tc>
          <w:tcPr>
            <w:tcW w:w="2304" w:type="dxa"/>
          </w:tcPr>
          <w:p w14:paraId="1C534164" w14:textId="1E1429F8" w:rsidR="00E217F8" w:rsidRDefault="00E217F8" w:rsidP="00120E58">
            <w:pPr>
              <w:ind w:firstLine="0"/>
              <w:rPr>
                <w:sz w:val="18"/>
                <w:szCs w:val="18"/>
              </w:rPr>
            </w:pPr>
            <w:r>
              <w:rPr>
                <w:sz w:val="18"/>
                <w:szCs w:val="18"/>
              </w:rPr>
              <w:t>Close price two periods back</w:t>
            </w:r>
          </w:p>
        </w:tc>
      </w:tr>
      <w:tr w:rsidR="00E217F8" w:rsidRPr="00416296" w14:paraId="06372B59" w14:textId="77777777" w:rsidTr="00E217F8">
        <w:trPr>
          <w:jc w:val="center"/>
        </w:trPr>
        <w:tc>
          <w:tcPr>
            <w:tcW w:w="720" w:type="dxa"/>
          </w:tcPr>
          <w:p w14:paraId="42F11F2C" w14:textId="11A24D73" w:rsidR="00E217F8" w:rsidRDefault="00E217F8" w:rsidP="00120E58">
            <w:pPr>
              <w:ind w:firstLine="0"/>
              <w:rPr>
                <w:sz w:val="18"/>
                <w:szCs w:val="18"/>
              </w:rPr>
            </w:pPr>
            <w:r>
              <w:rPr>
                <w:sz w:val="18"/>
                <w:szCs w:val="18"/>
              </w:rPr>
              <w:t>f11</w:t>
            </w:r>
          </w:p>
        </w:tc>
        <w:tc>
          <w:tcPr>
            <w:tcW w:w="720" w:type="dxa"/>
          </w:tcPr>
          <w:p w14:paraId="60D6E835" w14:textId="77777777" w:rsidR="00E217F8" w:rsidRDefault="00E217F8" w:rsidP="00120E58">
            <w:pPr>
              <w:ind w:firstLine="0"/>
              <w:rPr>
                <w:sz w:val="18"/>
                <w:szCs w:val="18"/>
              </w:rPr>
            </w:pPr>
          </w:p>
        </w:tc>
        <w:tc>
          <w:tcPr>
            <w:tcW w:w="2304"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E217F8">
        <w:trPr>
          <w:jc w:val="center"/>
        </w:trPr>
        <w:tc>
          <w:tcPr>
            <w:tcW w:w="720" w:type="dxa"/>
          </w:tcPr>
          <w:p w14:paraId="116EA4D8" w14:textId="6BA32780" w:rsidR="00E217F8" w:rsidRDefault="00E217F8" w:rsidP="00120E58">
            <w:pPr>
              <w:ind w:firstLine="0"/>
              <w:rPr>
                <w:sz w:val="18"/>
                <w:szCs w:val="18"/>
              </w:rPr>
            </w:pPr>
            <w:r>
              <w:rPr>
                <w:sz w:val="18"/>
                <w:szCs w:val="18"/>
              </w:rPr>
              <w:t>f12</w:t>
            </w:r>
          </w:p>
        </w:tc>
        <w:tc>
          <w:tcPr>
            <w:tcW w:w="720" w:type="dxa"/>
          </w:tcPr>
          <w:p w14:paraId="5505EBE3" w14:textId="77777777" w:rsidR="00E217F8" w:rsidRDefault="00E217F8" w:rsidP="00120E58">
            <w:pPr>
              <w:ind w:firstLine="0"/>
              <w:rPr>
                <w:sz w:val="18"/>
                <w:szCs w:val="18"/>
              </w:rPr>
            </w:pPr>
          </w:p>
        </w:tc>
        <w:tc>
          <w:tcPr>
            <w:tcW w:w="2304"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E217F8">
        <w:trPr>
          <w:jc w:val="center"/>
        </w:trPr>
        <w:tc>
          <w:tcPr>
            <w:tcW w:w="720" w:type="dxa"/>
          </w:tcPr>
          <w:p w14:paraId="0B050513" w14:textId="1B7A5A89" w:rsidR="00E217F8" w:rsidRDefault="00E217F8" w:rsidP="00120E58">
            <w:pPr>
              <w:ind w:firstLine="0"/>
              <w:rPr>
                <w:sz w:val="18"/>
                <w:szCs w:val="18"/>
              </w:rPr>
            </w:pPr>
            <w:r>
              <w:rPr>
                <w:sz w:val="18"/>
                <w:szCs w:val="18"/>
              </w:rPr>
              <w:t>f13</w:t>
            </w:r>
          </w:p>
        </w:tc>
        <w:tc>
          <w:tcPr>
            <w:tcW w:w="720" w:type="dxa"/>
          </w:tcPr>
          <w:p w14:paraId="644635DF" w14:textId="77777777" w:rsidR="00E217F8" w:rsidRDefault="00E217F8" w:rsidP="00120E58">
            <w:pPr>
              <w:ind w:firstLine="0"/>
              <w:rPr>
                <w:sz w:val="18"/>
                <w:szCs w:val="18"/>
              </w:rPr>
            </w:pPr>
          </w:p>
        </w:tc>
        <w:tc>
          <w:tcPr>
            <w:tcW w:w="2304"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E217F8">
        <w:trPr>
          <w:jc w:val="center"/>
        </w:trPr>
        <w:tc>
          <w:tcPr>
            <w:tcW w:w="720" w:type="dxa"/>
          </w:tcPr>
          <w:p w14:paraId="63F4FCAD" w14:textId="2CA38ADD" w:rsidR="00E217F8" w:rsidRDefault="00E217F8" w:rsidP="00120E58">
            <w:pPr>
              <w:ind w:firstLine="0"/>
              <w:rPr>
                <w:sz w:val="18"/>
                <w:szCs w:val="18"/>
              </w:rPr>
            </w:pPr>
            <w:r>
              <w:rPr>
                <w:sz w:val="18"/>
                <w:szCs w:val="18"/>
              </w:rPr>
              <w:t>f14</w:t>
            </w:r>
          </w:p>
        </w:tc>
        <w:tc>
          <w:tcPr>
            <w:tcW w:w="720" w:type="dxa"/>
          </w:tcPr>
          <w:p w14:paraId="74660D17" w14:textId="076FAD03" w:rsidR="00E217F8" w:rsidRDefault="00E217F8" w:rsidP="00120E58">
            <w:pPr>
              <w:ind w:firstLine="0"/>
              <w:rPr>
                <w:sz w:val="18"/>
                <w:szCs w:val="18"/>
              </w:rPr>
            </w:pPr>
            <w:r>
              <w:rPr>
                <w:sz w:val="18"/>
                <w:szCs w:val="18"/>
              </w:rPr>
              <w:t>f1</w:t>
            </w:r>
          </w:p>
        </w:tc>
        <w:tc>
          <w:tcPr>
            <w:tcW w:w="2304"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E217F8">
        <w:trPr>
          <w:jc w:val="center"/>
        </w:trPr>
        <w:tc>
          <w:tcPr>
            <w:tcW w:w="720" w:type="dxa"/>
          </w:tcPr>
          <w:p w14:paraId="16DBD8C3" w14:textId="297110C3" w:rsidR="00E217F8" w:rsidRDefault="00E217F8" w:rsidP="00120E58">
            <w:pPr>
              <w:ind w:firstLine="0"/>
              <w:rPr>
                <w:sz w:val="18"/>
                <w:szCs w:val="18"/>
              </w:rPr>
            </w:pPr>
            <w:r>
              <w:rPr>
                <w:sz w:val="18"/>
                <w:szCs w:val="18"/>
              </w:rPr>
              <w:t>f15</w:t>
            </w:r>
          </w:p>
        </w:tc>
        <w:tc>
          <w:tcPr>
            <w:tcW w:w="720" w:type="dxa"/>
          </w:tcPr>
          <w:p w14:paraId="4BFB0A26" w14:textId="58795B47" w:rsidR="00E217F8" w:rsidRDefault="00E217F8" w:rsidP="00120E58">
            <w:pPr>
              <w:ind w:firstLine="0"/>
              <w:rPr>
                <w:sz w:val="18"/>
                <w:szCs w:val="18"/>
              </w:rPr>
            </w:pPr>
            <w:r>
              <w:rPr>
                <w:sz w:val="18"/>
                <w:szCs w:val="18"/>
              </w:rPr>
              <w:t>f2</w:t>
            </w:r>
          </w:p>
        </w:tc>
        <w:tc>
          <w:tcPr>
            <w:tcW w:w="2304" w:type="dxa"/>
          </w:tcPr>
          <w:p w14:paraId="0B1772DB" w14:textId="0A111263" w:rsidR="00E217F8" w:rsidRDefault="00E217F8" w:rsidP="00120E58">
            <w:pPr>
              <w:ind w:firstLine="0"/>
              <w:rPr>
                <w:sz w:val="18"/>
                <w:szCs w:val="18"/>
              </w:rPr>
            </w:pPr>
            <w:r>
              <w:rPr>
                <w:sz w:val="18"/>
                <w:szCs w:val="18"/>
              </w:rPr>
              <w:t>RSI two periods back</w:t>
            </w:r>
          </w:p>
        </w:tc>
      </w:tr>
      <w:tr w:rsidR="00E217F8" w:rsidRPr="00416296" w14:paraId="64FEC87D" w14:textId="77777777" w:rsidTr="00E217F8">
        <w:trPr>
          <w:jc w:val="center"/>
        </w:trPr>
        <w:tc>
          <w:tcPr>
            <w:tcW w:w="720" w:type="dxa"/>
          </w:tcPr>
          <w:p w14:paraId="6F87E7EC" w14:textId="77777777" w:rsidR="00E217F8" w:rsidRDefault="00E217F8" w:rsidP="00120E58">
            <w:pPr>
              <w:ind w:firstLine="0"/>
              <w:rPr>
                <w:sz w:val="18"/>
                <w:szCs w:val="18"/>
              </w:rPr>
            </w:pPr>
          </w:p>
        </w:tc>
        <w:tc>
          <w:tcPr>
            <w:tcW w:w="720" w:type="dxa"/>
          </w:tcPr>
          <w:p w14:paraId="2784F328" w14:textId="77777777" w:rsidR="00E217F8" w:rsidRDefault="00E217F8" w:rsidP="00120E58">
            <w:pPr>
              <w:ind w:firstLine="0"/>
              <w:rPr>
                <w:sz w:val="18"/>
                <w:szCs w:val="18"/>
              </w:rPr>
            </w:pPr>
          </w:p>
        </w:tc>
        <w:tc>
          <w:tcPr>
            <w:tcW w:w="2304" w:type="dxa"/>
          </w:tcPr>
          <w:p w14:paraId="4BD928CB" w14:textId="78C137C2" w:rsidR="00E217F8" w:rsidRDefault="00E217F8" w:rsidP="00120E58">
            <w:pPr>
              <w:ind w:firstLine="0"/>
              <w:rPr>
                <w:sz w:val="18"/>
                <w:szCs w:val="18"/>
              </w:rPr>
            </w:pPr>
          </w:p>
        </w:tc>
      </w:tr>
    </w:tbl>
    <w:p w14:paraId="14EB9BF4" w14:textId="1BB9ACB8" w:rsidR="001F3E48" w:rsidRDefault="00D31725" w:rsidP="001F3E48">
      <w:pPr>
        <w:spacing w:before="220" w:after="220"/>
        <w:jc w:val="center"/>
      </w:pPr>
      <w:r>
        <w:rPr>
          <w:noProof/>
          <w:lang w:eastAsia="en-US"/>
        </w:rPr>
        <w:lastRenderedPageBreak/>
        <w:drawing>
          <wp:inline distT="0" distB="0" distL="0" distR="0" wp14:anchorId="03DD30C0" wp14:editId="0C07000A">
            <wp:extent cx="4392295" cy="32283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3228340"/>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40F90CFC" w:rsidR="00E217F8" w:rsidRDefault="00E217F8" w:rsidP="00E217F8">
      <w:pPr>
        <w:spacing w:before="220" w:after="220"/>
        <w:jc w:val="center"/>
      </w:pPr>
      <w:r>
        <w:rPr>
          <w:noProof/>
          <w:lang w:eastAsia="en-US"/>
        </w:rPr>
        <w:drawing>
          <wp:inline distT="0" distB="0" distL="0" distR="0" wp14:anchorId="2D73E90E" wp14:editId="1A4228D5">
            <wp:extent cx="2885489" cy="2399916"/>
            <wp:effectExtent l="0" t="0" r="1016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immed featu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433" cy="241234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50B4D5F5" w14:textId="77777777" w:rsidR="0028131F" w:rsidRDefault="00777434">
      <w:pPr>
        <w:pStyle w:val="Heading1"/>
      </w:pPr>
      <w:r>
        <w:lastRenderedPageBreak/>
        <w:t>7</w:t>
      </w:r>
      <w:r w:rsidR="008F5FCA">
        <w:t xml:space="preserve"> </w:t>
      </w:r>
      <w:r w:rsidR="008F5FCA">
        <w:tab/>
      </w:r>
      <w:r w:rsidR="0028131F">
        <w:t>Analysis</w:t>
      </w:r>
    </w:p>
    <w:p w14:paraId="4480FF7B" w14:textId="43DAD7A0" w:rsidR="00820AAF" w:rsidRDefault="00820AAF" w:rsidP="004F7C67">
      <w:pPr>
        <w:ind w:firstLine="0"/>
      </w:pPr>
    </w:p>
    <w:p w14:paraId="23D5E59B" w14:textId="77777777" w:rsidR="00FC64F4" w:rsidRDefault="008F5FCA" w:rsidP="00FC64F4">
      <w:pPr>
        <w:pStyle w:val="Heading1"/>
      </w:pPr>
      <w:r>
        <w:t>8</w:t>
      </w:r>
      <w:r w:rsidR="00FC64F4">
        <w:t xml:space="preserve">   Ethics</w:t>
      </w:r>
    </w:p>
    <w:p w14:paraId="2EEC92CE" w14:textId="77777777" w:rsidR="00783F96" w:rsidRDefault="00783F96" w:rsidP="00783F96">
      <w:r>
        <w:t xml:space="preserve">Determining how to govern/steward cryptocurrencies is an evolving topic involving multiple ethical concerns. </w:t>
      </w:r>
      <w:r w:rsidRPr="008F19B4">
        <w:t>As noted in previous research, the adaption of this technology by nature brings the global society into a "new era of openness, decentralization, and global inclusion</w:t>
      </w:r>
      <w:r>
        <w:t xml:space="preserve"> [9].</w:t>
      </w:r>
      <w:r w:rsidRPr="008F19B4">
        <w:t xml:space="preserve">" What does governance/stewardship look like for this open, global, decentralized resource </w:t>
      </w:r>
      <w:r>
        <w:t>with various levels of transaction anonymity</w:t>
      </w:r>
      <w:r w:rsidRPr="008F19B4">
        <w:t xml:space="preserve">? This collective challenge is our central concern of ethics as it pertains to our research. </w:t>
      </w:r>
      <w:r>
        <w:t>W</w:t>
      </w:r>
      <w:r w:rsidRPr="008F19B4">
        <w:t xml:space="preserve">e intend to give a better understanding of the ethical concerns </w:t>
      </w:r>
      <w:r>
        <w:t xml:space="preserve">pertaining to each listed component </w:t>
      </w:r>
      <w:r w:rsidRPr="008F19B4">
        <w:t>of the challenge equation (open, global, decentralized, and anonym</w:t>
      </w:r>
      <w:r>
        <w:t>ous</w:t>
      </w:r>
      <w:r w:rsidRPr="008F19B4">
        <w:t xml:space="preserve"> transactions), as well as inform on current efforts to address the</w:t>
      </w:r>
      <w:r>
        <w:t>se</w:t>
      </w:r>
      <w:r w:rsidRPr="008F19B4">
        <w:t xml:space="preserve"> concerns.</w:t>
      </w:r>
    </w:p>
    <w:p w14:paraId="44C8A8AD" w14:textId="77777777" w:rsidR="00783F96" w:rsidRDefault="00783F96" w:rsidP="00783F96">
      <w:pPr>
        <w:pStyle w:val="Heading1"/>
      </w:pPr>
      <w:r>
        <w:t xml:space="preserve">8.1 </w:t>
      </w:r>
      <w:r w:rsidRPr="008F19B4">
        <w:t xml:space="preserve">Financial Action Task Force </w:t>
      </w:r>
      <w:r>
        <w:t>(FAFTA)</w:t>
      </w:r>
    </w:p>
    <w:p w14:paraId="60FBC565" w14:textId="77777777" w:rsidR="00783F96" w:rsidRDefault="00783F96" w:rsidP="00783F96">
      <w:r w:rsidRPr="008F19B4">
        <w:t>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w:t>
      </w:r>
      <w:r>
        <w:t xml:space="preserve"> [10].</w:t>
      </w:r>
      <w:r w:rsidRPr="008F19B4">
        <w:t xml:space="preserve">” </w:t>
      </w:r>
      <w:r>
        <w:t xml:space="preserve">FATF published its first report in </w:t>
      </w:r>
      <w:r w:rsidRPr="008F19B4">
        <w:t>2013</w:t>
      </w:r>
      <w:r>
        <w:t xml:space="preserve"> providing </w:t>
      </w:r>
      <w:r w:rsidRPr="008F19B4">
        <w:t>an initial guidance to online alternative currencies. In the report, the organization notes that “given the developing nature of alternate online currencies, the FATF may consider further work in this area in the future</w:t>
      </w:r>
      <w:r>
        <w:t xml:space="preserve"> [10].</w:t>
      </w:r>
      <w:r w:rsidRPr="008F19B4">
        <w:t xml:space="preserve">” </w:t>
      </w:r>
    </w:p>
    <w:p w14:paraId="35D097A6" w14:textId="77777777" w:rsidR="00783F96" w:rsidRDefault="00783F96" w:rsidP="00783F96">
      <w:pPr>
        <w:pStyle w:val="Heading1"/>
      </w:pPr>
      <w:r>
        <w:t>8.2 Open</w:t>
      </w:r>
    </w:p>
    <w:p w14:paraId="1E567A9F" w14:textId="77777777" w:rsidR="00783F96" w:rsidRDefault="00783F96" w:rsidP="00783F96">
      <w:r>
        <w:t xml:space="preserve">Cryptocurrencies are </w:t>
      </w:r>
      <w:r w:rsidRPr="008F19B4">
        <w:t xml:space="preserve">“open” </w:t>
      </w:r>
      <w:r>
        <w:t>because of their public, decentralized ledgers</w:t>
      </w:r>
      <w:r w:rsidRPr="008F19B4">
        <w:t>. “Because the blockchain is massively replicated by mutually-distrustful peers, the information it contains is public</w:t>
      </w:r>
      <w:r>
        <w:t xml:space="preserve"> [12].</w:t>
      </w:r>
      <w:r w:rsidRPr="008F19B4">
        <w:t>” The source code for these currencies are open source meaning they are readily available to the public and the ledgers themselves are maintained by public miners. “No one can hide a transaction, and that makes bitcoin more traceable than cash</w:t>
      </w:r>
      <w:r>
        <w:t xml:space="preserve"> [15].</w:t>
      </w:r>
      <w:r w:rsidRPr="008F19B4">
        <w:t xml:space="preserve">”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w:t>
      </w:r>
      <w:r>
        <w:t>could learn about these transactions and try to exploit the market for their gain.</w:t>
      </w:r>
    </w:p>
    <w:p w14:paraId="76AAEBE4" w14:textId="77777777" w:rsidR="00783F96" w:rsidRDefault="00783F96" w:rsidP="00783F96">
      <w:pPr>
        <w:pStyle w:val="Heading1"/>
      </w:pPr>
      <w:r>
        <w:lastRenderedPageBreak/>
        <w:t>8.3 Global / Decentralized</w:t>
      </w:r>
    </w:p>
    <w:p w14:paraId="16288AA2" w14:textId="77777777" w:rsidR="00783F96" w:rsidRDefault="00783F96" w:rsidP="00783F96">
      <w:r>
        <w:t xml:space="preserve">Bitcoin’s network </w:t>
      </w:r>
      <w:r w:rsidRPr="008F19B4">
        <w:t>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w:t>
      </w:r>
      <w:r>
        <w:t xml:space="preserve">, criminals will </w:t>
      </w:r>
      <w:r w:rsidRPr="008F19B4">
        <w:t xml:space="preserve">locate </w:t>
      </w:r>
      <w:r>
        <w:t>their business i</w:t>
      </w:r>
      <w:r w:rsidRPr="008F19B4">
        <w:t>n “jurisdictions with weak AMF/CFT regimes” [</w:t>
      </w:r>
      <w:r>
        <w:t>16</w:t>
      </w:r>
      <w:r w:rsidRPr="008F19B4">
        <w:t>]</w:t>
      </w:r>
      <w:r>
        <w:t xml:space="preserve"> to money launder.</w:t>
      </w:r>
      <w:r w:rsidRPr="008F19B4">
        <w:t xml:space="preserve"> </w:t>
      </w:r>
      <w:r>
        <w:t>With cryptocurrencies, criminals just need to worry about converting fiat to crypto-coin and onto the network. The distributed ledger allows users to access their funds anywhere as long as they can access the internet.</w:t>
      </w:r>
    </w:p>
    <w:p w14:paraId="2C5B259F" w14:textId="77777777" w:rsidR="00783F96" w:rsidRPr="00C205EC" w:rsidRDefault="00783F96" w:rsidP="00783F96">
      <w:pPr>
        <w:rPr>
          <w:b/>
        </w:rPr>
      </w:pPr>
      <w:r>
        <w:t xml:space="preserve">A decentralized network means </w:t>
      </w:r>
      <w:r w:rsidRPr="008F19B4">
        <w:t>there is no central oversight body for cryptocurrencies. The current maturity level of governance/stewardship of this technology is similar to the early days of the internet as noted by the Tapscotts [</w:t>
      </w:r>
      <w:r>
        <w:t>15</w:t>
      </w:r>
      <w:r w:rsidRPr="008F19B4">
        <w:t>].</w:t>
      </w:r>
      <w:r>
        <w:t xml:space="preserve"> </w:t>
      </w:r>
      <w:r w:rsidRPr="008F19B4">
        <w:t xml:space="preserve">FATF is concerned </w:t>
      </w:r>
      <w:r>
        <w:t xml:space="preserve">that lack of </w:t>
      </w:r>
      <w:r w:rsidRPr="008F19B4">
        <w:t xml:space="preserve">a central “trusted” authority to regulate and generate currencies will </w:t>
      </w:r>
      <w:r>
        <w:t xml:space="preserve">lead to </w:t>
      </w:r>
      <w:r w:rsidRPr="008F19B4">
        <w:t>exploit</w:t>
      </w:r>
      <w:r>
        <w:t>s.</w:t>
      </w:r>
    </w:p>
    <w:p w14:paraId="3FBF0427" w14:textId="77777777" w:rsidR="00783F96" w:rsidRDefault="00783F96" w:rsidP="00783F96">
      <w:pPr>
        <w:pStyle w:val="Heading1"/>
      </w:pPr>
      <w:r>
        <w:t>8.4 Anonymity</w:t>
      </w:r>
    </w:p>
    <w:p w14:paraId="1CE24137" w14:textId="44494262" w:rsidR="00783F96" w:rsidRPr="00783F96" w:rsidRDefault="00783F96" w:rsidP="00783F96">
      <w:r>
        <w:t xml:space="preserve">Anonymous transactions mean </w:t>
      </w:r>
      <w:r w:rsidRPr="008F19B4">
        <w:t>“the participants in transactions are not explicitly identified: both the sender(s) receiver(s) are identified solely by a pseudonym, and participants in the system can use many different pseudonyms without incurring any meaningful cost</w:t>
      </w:r>
      <w:r>
        <w:t xml:space="preserve"> [11].</w:t>
      </w:r>
      <w:r w:rsidRPr="008F19B4">
        <w:t xml:space="preserve">” </w:t>
      </w:r>
      <w:r>
        <w:t xml:space="preserve">This capability of the system makes it very challenging for an </w:t>
      </w:r>
      <w:r w:rsidRPr="008F19B4">
        <w:t>organization</w:t>
      </w:r>
      <w:r>
        <w:t xml:space="preserve"> </w:t>
      </w:r>
      <w:r w:rsidRPr="008F19B4">
        <w:t>to govern the financial industry from money launderers and terrorists</w:t>
      </w:r>
      <w:r>
        <w:t xml:space="preserve"> not to mention capital gains tax evaders</w:t>
      </w:r>
      <w:r w:rsidRPr="008F19B4">
        <w:t>.</w:t>
      </w:r>
    </w:p>
    <w:p w14:paraId="0D3809AC" w14:textId="77777777" w:rsidR="008F5FCA" w:rsidRDefault="008F5FCA" w:rsidP="009E01A9">
      <w:pPr>
        <w:pStyle w:val="Heading1"/>
      </w:pPr>
      <w:r>
        <w:t>9</w:t>
      </w:r>
      <w:r>
        <w:tab/>
        <w:t>Conclusion</w:t>
      </w:r>
      <w:r w:rsidR="00144FDA">
        <w:t>s</w:t>
      </w:r>
    </w:p>
    <w:p w14:paraId="39D7CB8C" w14:textId="77777777" w:rsidR="00C57605" w:rsidRPr="00C57605" w:rsidRDefault="00C57605" w:rsidP="004F7C67">
      <w:pPr>
        <w:ind w:firstLine="0"/>
      </w:pPr>
    </w:p>
    <w:p w14:paraId="26A89F50" w14:textId="77777777" w:rsidR="00820AAF" w:rsidRDefault="008F5FCA" w:rsidP="009E01A9">
      <w:pPr>
        <w:pStyle w:val="Heading1"/>
      </w:pPr>
      <w:r>
        <w:t>10</w:t>
      </w:r>
      <w:r>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16" w:history="1">
        <w:r w:rsidRPr="008F1077">
          <w:t>https://www.fidelity.com/about-fidelity/corporate/fidelity-labs-tests-digital-asset-wallet-on-fidelity.com</w:t>
        </w:r>
      </w:hyperlink>
    </w:p>
    <w:p w14:paraId="4FDA3CAB" w14:textId="77777777" w:rsidR="00B5520E" w:rsidRDefault="00DA6153" w:rsidP="00AF5F6E">
      <w:pPr>
        <w:pStyle w:val="reference"/>
      </w:pPr>
      <w:r>
        <w:lastRenderedPageBreak/>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7"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18"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19"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0"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1" w:history="1">
        <w:r w:rsidRPr="00955B83">
          <w:t>https://xgboost.readthedocs.io/en/latest/</w:t>
        </w:r>
      </w:hyperlink>
      <w:r>
        <w:t>.</w:t>
      </w:r>
    </w:p>
    <w:p w14:paraId="50395DC3" w14:textId="42CB79E3" w:rsidR="00E51C26" w:rsidRDefault="00E51C26" w:rsidP="00E51C26">
      <w:pPr>
        <w:pStyle w:val="reference"/>
      </w:pPr>
      <w:r>
        <w:t>23. XGBoost with Python, https://machinelearningmastery.com/xgboost-with-python/.</w:t>
      </w:r>
    </w:p>
    <w:p w14:paraId="1A78A2FD" w14:textId="77777777" w:rsidR="00C23A9B" w:rsidRDefault="00C23A9B" w:rsidP="003C6BDA">
      <w:pPr>
        <w:pStyle w:val="reference"/>
      </w:pPr>
    </w:p>
    <w:p w14:paraId="211190DD" w14:textId="77777777" w:rsidR="003004AE" w:rsidRPr="003616AE" w:rsidRDefault="003004AE" w:rsidP="003C6BDA">
      <w:pPr>
        <w:pStyle w:val="reference"/>
      </w:pPr>
    </w:p>
    <w:sectPr w:rsidR="003004AE"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Engels" w:date="2017-11-06T16:27:00Z" w:initials="DE">
    <w:p w14:paraId="03CDB2CE" w14:textId="77777777" w:rsidR="00120E58" w:rsidRDefault="00120E58">
      <w:pPr>
        <w:pStyle w:val="CommentText"/>
      </w:pPr>
      <w:r>
        <w:rPr>
          <w:rStyle w:val="CommentReference"/>
        </w:rPr>
        <w:annotationRef/>
      </w:r>
      <w:r>
        <w:t>This is confusing.  What are you trying to say?</w:t>
      </w:r>
    </w:p>
  </w:comment>
  <w:comment w:id="1" w:author="Daniel Engels" w:date="2017-11-06T16:28:00Z" w:initials="DE">
    <w:p w14:paraId="05513067" w14:textId="77777777" w:rsidR="00120E58" w:rsidRDefault="00120E58">
      <w:pPr>
        <w:pStyle w:val="CommentText"/>
      </w:pPr>
      <w:r>
        <w:rPr>
          <w:rStyle w:val="CommentReference"/>
        </w:rPr>
        <w:annotationRef/>
      </w:r>
      <w:r>
        <w:t>This states the primary purpose of this paper, and it is different from what is stated in the abstract.  You need to be consistent in these statements.  Whenever you use the phrase “in this paper” you are always talking about primary problems and contributions.</w:t>
      </w:r>
    </w:p>
    <w:p w14:paraId="16BA8F4D" w14:textId="77777777" w:rsidR="00120E58" w:rsidRDefault="00120E58">
      <w:pPr>
        <w:pStyle w:val="CommentText"/>
      </w:pPr>
    </w:p>
    <w:p w14:paraId="0E183313" w14:textId="77777777" w:rsidR="00120E58" w:rsidRDefault="00120E58">
      <w:pPr>
        <w:pStyle w:val="CommentText"/>
      </w:pPr>
      <w:r>
        <w:t>Furthermore, this appears out of place as you have yet to define the problem you examine in this paper. You’ve motivated it, but you have not yet stated it.</w:t>
      </w:r>
    </w:p>
  </w:comment>
  <w:comment w:id="2" w:author="Daniel Engels" w:date="2017-11-06T16:35:00Z" w:initials="DE">
    <w:p w14:paraId="516C18EC" w14:textId="77777777" w:rsidR="00120E58" w:rsidRDefault="00120E58">
      <w:pPr>
        <w:pStyle w:val="CommentText"/>
      </w:pPr>
      <w:r>
        <w:rPr>
          <w:rStyle w:val="CommentReference"/>
        </w:rPr>
        <w:annotationRef/>
      </w:r>
      <w:r>
        <w:t>Note that there is NOT ONE cryptocurrency, but HUNDRES of cryptocurrencies.  Use the plural form.</w:t>
      </w:r>
    </w:p>
  </w:comment>
  <w:comment w:id="3" w:author="Daniel Engels" w:date="2017-11-06T16:36:00Z" w:initials="DE">
    <w:p w14:paraId="3B04F857" w14:textId="77777777" w:rsidR="00120E58" w:rsidRDefault="00120E58">
      <w:pPr>
        <w:pStyle w:val="CommentText"/>
      </w:pPr>
      <w:r>
        <w:rPr>
          <w:rStyle w:val="CommentReference"/>
        </w:rPr>
        <w:annotationRef/>
      </w:r>
      <w:r>
        <w:t>What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DB2CE" w15:done="0"/>
  <w15:commentEx w15:paraId="0E183313" w15:done="0"/>
  <w15:commentEx w15:paraId="516C18EC" w15:done="0"/>
  <w15:commentEx w15:paraId="3B04F8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8AC27" w14:textId="77777777" w:rsidR="00551B9A" w:rsidRDefault="00551B9A">
      <w:r>
        <w:separator/>
      </w:r>
    </w:p>
  </w:endnote>
  <w:endnote w:type="continuationSeparator" w:id="0">
    <w:p w14:paraId="2F9F6BBC" w14:textId="77777777" w:rsidR="00551B9A" w:rsidRDefault="0055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51848" w14:textId="77777777" w:rsidR="00551B9A" w:rsidRDefault="00551B9A">
      <w:r>
        <w:separator/>
      </w:r>
    </w:p>
  </w:footnote>
  <w:footnote w:type="continuationSeparator" w:id="0">
    <w:p w14:paraId="7DA8F827" w14:textId="77777777" w:rsidR="00551B9A" w:rsidRDefault="0055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40D46"/>
    <w:rsid w:val="00050DFE"/>
    <w:rsid w:val="00056A4E"/>
    <w:rsid w:val="00076214"/>
    <w:rsid w:val="0007708B"/>
    <w:rsid w:val="00094440"/>
    <w:rsid w:val="000A6F7B"/>
    <w:rsid w:val="000A70AC"/>
    <w:rsid w:val="000C4075"/>
    <w:rsid w:val="000C72F6"/>
    <w:rsid w:val="000D3015"/>
    <w:rsid w:val="000D4535"/>
    <w:rsid w:val="000E5FE5"/>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A3EE9"/>
    <w:rsid w:val="002A3FC9"/>
    <w:rsid w:val="002B72E9"/>
    <w:rsid w:val="002B7564"/>
    <w:rsid w:val="002C15A9"/>
    <w:rsid w:val="002C2E56"/>
    <w:rsid w:val="002C337F"/>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42361"/>
    <w:rsid w:val="005455A6"/>
    <w:rsid w:val="00551B9A"/>
    <w:rsid w:val="00570106"/>
    <w:rsid w:val="00570FF7"/>
    <w:rsid w:val="00576467"/>
    <w:rsid w:val="00581B96"/>
    <w:rsid w:val="00586CFF"/>
    <w:rsid w:val="0058775B"/>
    <w:rsid w:val="005912F7"/>
    <w:rsid w:val="005944F4"/>
    <w:rsid w:val="00596F2A"/>
    <w:rsid w:val="005B177E"/>
    <w:rsid w:val="005C1639"/>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6000D"/>
    <w:rsid w:val="0076147E"/>
    <w:rsid w:val="00761FF0"/>
    <w:rsid w:val="00773740"/>
    <w:rsid w:val="00777049"/>
    <w:rsid w:val="00777434"/>
    <w:rsid w:val="00783F96"/>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269E"/>
    <w:rsid w:val="00834EB4"/>
    <w:rsid w:val="00845463"/>
    <w:rsid w:val="00850E11"/>
    <w:rsid w:val="00854770"/>
    <w:rsid w:val="0085507C"/>
    <w:rsid w:val="00856AD3"/>
    <w:rsid w:val="00857064"/>
    <w:rsid w:val="0086288C"/>
    <w:rsid w:val="00863DE7"/>
    <w:rsid w:val="00864331"/>
    <w:rsid w:val="00865C02"/>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749D"/>
    <w:rsid w:val="00A809EC"/>
    <w:rsid w:val="00A811F5"/>
    <w:rsid w:val="00A820D0"/>
    <w:rsid w:val="00A8258F"/>
    <w:rsid w:val="00A82AC2"/>
    <w:rsid w:val="00A916D3"/>
    <w:rsid w:val="00A94A94"/>
    <w:rsid w:val="00A95D82"/>
    <w:rsid w:val="00AA1116"/>
    <w:rsid w:val="00AA643D"/>
    <w:rsid w:val="00AB55F8"/>
    <w:rsid w:val="00AB60D6"/>
    <w:rsid w:val="00AC14F4"/>
    <w:rsid w:val="00AC1C94"/>
    <w:rsid w:val="00AD0F62"/>
    <w:rsid w:val="00AE3035"/>
    <w:rsid w:val="00AF3319"/>
    <w:rsid w:val="00AF511B"/>
    <w:rsid w:val="00AF5F6E"/>
    <w:rsid w:val="00AF6722"/>
    <w:rsid w:val="00AF6B6E"/>
    <w:rsid w:val="00AF7F49"/>
    <w:rsid w:val="00B0532B"/>
    <w:rsid w:val="00B05DF2"/>
    <w:rsid w:val="00B069EE"/>
    <w:rsid w:val="00B06A70"/>
    <w:rsid w:val="00B10B36"/>
    <w:rsid w:val="00B13A55"/>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C7FD7"/>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6C6D"/>
    <w:rsid w:val="00C948B4"/>
    <w:rsid w:val="00C951AE"/>
    <w:rsid w:val="00C95AC1"/>
    <w:rsid w:val="00CA7AAB"/>
    <w:rsid w:val="00CB2B6B"/>
    <w:rsid w:val="00CC1DC9"/>
    <w:rsid w:val="00CC7139"/>
    <w:rsid w:val="00CD3A54"/>
    <w:rsid w:val="00CD4917"/>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2324"/>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D2ABD"/>
    <w:rsid w:val="00ED55B7"/>
    <w:rsid w:val="00EE7155"/>
    <w:rsid w:val="00EF5763"/>
    <w:rsid w:val="00EF673D"/>
    <w:rsid w:val="00F00C55"/>
    <w:rsid w:val="00F01081"/>
    <w:rsid w:val="00F02D48"/>
    <w:rsid w:val="00F16A3C"/>
    <w:rsid w:val="00F313FE"/>
    <w:rsid w:val="00F340F2"/>
    <w:rsid w:val="00F34C14"/>
    <w:rsid w:val="00F35037"/>
    <w:rsid w:val="00F36C39"/>
    <w:rsid w:val="00F40146"/>
    <w:rsid w:val="00F40DC0"/>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783F96"/>
    <w:rPr>
      <w:rFonts w:ascii="Times" w:hAnsi="Times"/>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hyperlink" Target="https://xgboost.readthedocs.io/en/late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letchleyindexes.com/blog/idx_perf_post" TargetMode="External"/><Relationship Id="rId2" Type="http://schemas.openxmlformats.org/officeDocument/2006/relationships/numbering" Target="numbering.xml"/><Relationship Id="rId16" Type="http://schemas.openxmlformats.org/officeDocument/2006/relationships/hyperlink" Target="https://www.fidelity.com/about-fidelity/corporate/fidelity-labs-tests-digital-asset-wallet-on-fidelity.com" TargetMode="External"/><Relationship Id="rId20" Type="http://schemas.openxmlformats.org/officeDocument/2006/relationships/hyperlink" Target="https://www.udemy.com/stock-technical-analysis-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investopedia.com/terms/t/technicalindicator.as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68BFA-B052-4576-9C61-9ECEDF26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TotalTime>
  <Pages>15</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34047</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Brandon D Hill</cp:lastModifiedBy>
  <cp:revision>5</cp:revision>
  <cp:lastPrinted>2017-11-07T15:15:00Z</cp:lastPrinted>
  <dcterms:created xsi:type="dcterms:W3CDTF">2017-12-16T00:32:00Z</dcterms:created>
  <dcterms:modified xsi:type="dcterms:W3CDTF">2017-12-16T00:34:00Z</dcterms:modified>
</cp:coreProperties>
</file>